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14:paraId="79D2FE4C" w14:textId="77777777" w:rsidTr="00B0688D">
        <w:trPr>
          <w:trHeight w:val="1771"/>
        </w:trPr>
        <w:tc>
          <w:tcPr>
            <w:tcW w:w="7240" w:type="dxa"/>
            <w:tcBorders>
              <w:top w:val="nil"/>
              <w:left w:val="nil"/>
              <w:bottom w:val="nil"/>
              <w:right w:val="nil"/>
            </w:tcBorders>
          </w:tcPr>
          <w:p w14:paraId="0A6257E7" w14:textId="7733B416" w:rsidR="00B0688D" w:rsidRDefault="00042B11" w:rsidP="007057F4">
            <w:r>
              <w:rPr>
                <w:noProof/>
              </w:rPr>
              <w:drawing>
                <wp:anchor distT="0" distB="0" distL="114300" distR="114300" simplePos="0" relativeHeight="251657215" behindDoc="1" locked="0" layoutInCell="1" allowOverlap="1" wp14:anchorId="50715881" wp14:editId="6A1207ED">
                  <wp:simplePos x="0" y="0"/>
                  <wp:positionH relativeFrom="column">
                    <wp:posOffset>217170</wp:posOffset>
                  </wp:positionH>
                  <wp:positionV relativeFrom="paragraph">
                    <wp:posOffset>1248410</wp:posOffset>
                  </wp:positionV>
                  <wp:extent cx="6785610" cy="3328670"/>
                  <wp:effectExtent l="0" t="0" r="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785610" cy="3328670"/>
                          </a:xfrm>
                          <a:prstGeom prst="rect">
                            <a:avLst/>
                          </a:prstGeom>
                        </pic:spPr>
                      </pic:pic>
                    </a:graphicData>
                  </a:graphic>
                  <wp14:sizeRelH relativeFrom="margin">
                    <wp14:pctWidth>0</wp14:pctWidth>
                  </wp14:sizeRelH>
                  <wp14:sizeRelV relativeFrom="margin">
                    <wp14:pctHeight>0</wp14:pctHeight>
                  </wp14:sizeRelV>
                </wp:anchor>
              </w:drawing>
            </w:r>
            <w:r w:rsidR="00B0688D">
              <w:rPr>
                <w:noProof/>
              </w:rPr>
              <mc:AlternateContent>
                <mc:Choice Requires="wps">
                  <w:drawing>
                    <wp:inline distT="0" distB="0" distL="0" distR="0" wp14:anchorId="4660942F" wp14:editId="547120B1">
                      <wp:extent cx="3696236" cy="1950720"/>
                      <wp:effectExtent l="0" t="0" r="0" b="0"/>
                      <wp:docPr id="8" name="Text Box 8"/>
                      <wp:cNvGraphicFramePr/>
                      <a:graphic xmlns:a="http://schemas.openxmlformats.org/drawingml/2006/main">
                        <a:graphicData uri="http://schemas.microsoft.com/office/word/2010/wordprocessingShape">
                          <wps:wsp>
                            <wps:cNvSpPr txBox="1"/>
                            <wps:spPr>
                              <a:xfrm>
                                <a:off x="0" y="0"/>
                                <a:ext cx="3696236" cy="1950720"/>
                              </a:xfrm>
                              <a:prstGeom prst="rect">
                                <a:avLst/>
                              </a:prstGeom>
                              <a:noFill/>
                              <a:ln w="6350">
                                <a:noFill/>
                              </a:ln>
                            </wps:spPr>
                            <wps:txbx>
                              <w:txbxContent>
                                <w:p w14:paraId="32EFE784" w14:textId="2DF762E5" w:rsidR="009875C8" w:rsidRDefault="002E0194" w:rsidP="002E0194">
                                  <w:pPr>
                                    <w:pStyle w:val="Title"/>
                                  </w:pPr>
                                  <w:r w:rsidRPr="002E0194">
                                    <w:t>BUSINES</w:t>
                                  </w:r>
                                  <w:r w:rsidR="000D4CD4">
                                    <w:t>S</w:t>
                                  </w:r>
                                </w:p>
                                <w:p w14:paraId="38916F1F" w14:textId="3148BCB6" w:rsidR="00B0688D" w:rsidRDefault="00042B11" w:rsidP="002E0194">
                                  <w:pPr>
                                    <w:pStyle w:val="Title"/>
                                  </w:pPr>
                                  <w:r>
                                    <w:t>PROBLEM</w:t>
                                  </w:r>
                                </w:p>
                                <w:p w14:paraId="4E7C6D14" w14:textId="50686F81" w:rsidR="00F128D9" w:rsidRPr="002E0194" w:rsidRDefault="00F128D9" w:rsidP="002E0194">
                                  <w:pPr>
                                    <w:pStyle w:val="Title"/>
                                  </w:pPr>
                                  <w:r>
                                    <w:t>STATEMENT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660942F" id="_x0000_t202" coordsize="21600,21600" o:spt="202" path="m,l,21600r21600,l21600,xe">
                      <v:stroke joinstyle="miter"/>
                      <v:path gradientshapeok="t" o:connecttype="rect"/>
                    </v:shapetype>
                    <v:shape id="Text Box 8" o:spid="_x0000_s1026" type="#_x0000_t202" style="width:291.05pt;height:15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" filled="f" stroked="f" strokeweight=".5pt">
                      <v:textbox>
                        <w:txbxContent>
                          <w:p w14:paraId="32EFE784" w14:textId="2DF762E5" w:rsidR="009875C8" w:rsidRDefault="002E0194" w:rsidP="002E0194">
                            <w:pPr>
                              <w:pStyle w:val="Title"/>
                            </w:pPr>
                            <w:r w:rsidRPr="002E0194">
                              <w:t>BUSINES</w:t>
                            </w:r>
                            <w:r w:rsidR="000D4CD4">
                              <w:t>S</w:t>
                            </w:r>
                          </w:p>
                          <w:p w14:paraId="38916F1F" w14:textId="3148BCB6" w:rsidR="00B0688D" w:rsidRDefault="00042B11" w:rsidP="002E0194">
                            <w:pPr>
                              <w:pStyle w:val="Title"/>
                            </w:pPr>
                            <w:r>
                              <w:t>PROBLEM</w:t>
                            </w:r>
                          </w:p>
                          <w:p w14:paraId="4E7C6D14" w14:textId="50686F81" w:rsidR="00F128D9" w:rsidRPr="002E0194" w:rsidRDefault="00F128D9" w:rsidP="002E0194">
                            <w:pPr>
                              <w:pStyle w:val="Title"/>
                            </w:pPr>
                            <w:r>
                              <w:t>STATEMENT</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8949"/>
      </w:tblGrid>
      <w:tr w:rsidR="00B0688D" w14:paraId="010E951F" w14:textId="77777777" w:rsidTr="00B0688D">
        <w:trPr>
          <w:trHeight w:val="2043"/>
        </w:trPr>
        <w:tc>
          <w:tcPr>
            <w:tcW w:w="4572" w:type="dxa"/>
          </w:tcPr>
          <w:p w14:paraId="2E72B175" w14:textId="7D1890E8" w:rsidR="00B0688D" w:rsidRDefault="00B0688D" w:rsidP="007057F4">
            <w:r>
              <w:rPr>
                <w:noProof/>
              </w:rPr>
              <mc:AlternateContent>
                <mc:Choice Requires="wps">
                  <w:drawing>
                    <wp:inline distT="0" distB="0" distL="0" distR="0" wp14:anchorId="5F1AD909" wp14:editId="21176E8B">
                      <wp:extent cx="5682826" cy="469557"/>
                      <wp:effectExtent l="0" t="0" r="0" b="6985"/>
                      <wp:docPr id="6" name="Text Box 6"/>
                      <wp:cNvGraphicFramePr/>
                      <a:graphic xmlns:a="http://schemas.openxmlformats.org/drawingml/2006/main">
                        <a:graphicData uri="http://schemas.microsoft.com/office/word/2010/wordprocessingShape">
                          <wps:wsp>
                            <wps:cNvSpPr txBox="1"/>
                            <wps:spPr>
                              <a:xfrm>
                                <a:off x="0" y="0"/>
                                <a:ext cx="5682826" cy="469557"/>
                              </a:xfrm>
                              <a:prstGeom prst="rect">
                                <a:avLst/>
                              </a:prstGeom>
                              <a:noFill/>
                              <a:ln w="6350">
                                <a:noFill/>
                              </a:ln>
                            </wps:spPr>
                            <wps:txbx>
                              <w:txbxContent>
                                <w:p w14:paraId="22972A8F" w14:textId="660F18D2" w:rsidR="00B0688D" w:rsidRPr="00042B11" w:rsidRDefault="00042B11" w:rsidP="004F2231">
                                  <w:pPr>
                                    <w:rPr>
                                      <w:rFonts w:asciiTheme="majorHAnsi" w:hAnsiTheme="majorHAnsi"/>
                                      <w:color w:val="0189F9" w:themeColor="accent1"/>
                                      <w:sz w:val="48"/>
                                      <w:szCs w:val="48"/>
                                      <w:lang w:val="en-CA"/>
                                    </w:rPr>
                                  </w:pPr>
                                  <w:r>
                                    <w:rPr>
                                      <w:rFonts w:asciiTheme="majorHAnsi" w:hAnsiTheme="majorHAnsi"/>
                                      <w:color w:val="0189F9" w:themeColor="accent1"/>
                                      <w:sz w:val="48"/>
                                      <w:szCs w:val="48"/>
                                      <w:lang w:val="en-CA"/>
                                    </w:rPr>
                                    <w:t>Connecting Windsor Essex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F1AD909" id="Text Box 6" o:spid="_x0000_s1027" type="#_x0000_t202" style="width:447.45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" filled="f" stroked="f" strokeweight=".5pt">
                      <v:textbox>
                        <w:txbxContent>
                          <w:p w14:paraId="22972A8F" w14:textId="660F18D2" w:rsidR="00B0688D" w:rsidRPr="00042B11" w:rsidRDefault="00042B11" w:rsidP="004F2231">
                            <w:pPr>
                              <w:rPr>
                                <w:rFonts w:asciiTheme="majorHAnsi" w:hAnsiTheme="majorHAnsi"/>
                                <w:color w:val="0189F9" w:themeColor="accent1"/>
                                <w:sz w:val="48"/>
                                <w:szCs w:val="48"/>
                                <w:lang w:val="en-CA"/>
                              </w:rPr>
                            </w:pPr>
                            <w:r>
                              <w:rPr>
                                <w:rFonts w:asciiTheme="majorHAnsi" w:hAnsiTheme="majorHAnsi"/>
                                <w:color w:val="0189F9" w:themeColor="accent1"/>
                                <w:sz w:val="48"/>
                                <w:szCs w:val="48"/>
                                <w:lang w:val="en-CA"/>
                              </w:rPr>
                              <w:t>Connecting Windsor Essex</w:t>
                            </w:r>
                          </w:p>
                        </w:txbxContent>
                      </v:textbox>
                      <w10:anchorlock/>
                    </v:shape>
                  </w:pict>
                </mc:Fallback>
              </mc:AlternateContent>
            </w:r>
            <w:r>
              <w:rPr>
                <w:noProof/>
              </w:rPr>
              <mc:AlternateContent>
                <mc:Choice Requires="wps">
                  <w:drawing>
                    <wp:inline distT="0" distB="0" distL="0" distR="0" wp14:anchorId="6F93A8AA" wp14:editId="0EBA7214">
                      <wp:extent cx="2903220" cy="605155"/>
                      <wp:effectExtent l="0" t="0" r="0" b="4445"/>
                      <wp:docPr id="7" name="Text Box 7"/>
                      <wp:cNvGraphicFramePr/>
                      <a:graphic xmlns:a="http://schemas.openxmlformats.org/drawingml/2006/main">
                        <a:graphicData uri="http://schemas.microsoft.com/office/word/2010/wordprocessingShape">
                          <wps:wsp>
                            <wps:cNvSpPr txBox="1"/>
                            <wps:spPr>
                              <a:xfrm>
                                <a:off x="0" y="0"/>
                                <a:ext cx="2903220" cy="605155"/>
                              </a:xfrm>
                              <a:prstGeom prst="rect">
                                <a:avLst/>
                              </a:prstGeom>
                              <a:noFill/>
                              <a:ln w="6350">
                                <a:noFill/>
                              </a:ln>
                            </wps:spPr>
                            <wps:txbx>
                              <w:txbxContent>
                                <w:p w14:paraId="24E0C74F" w14:textId="359AC83A" w:rsidR="00B0688D" w:rsidRPr="00042B11" w:rsidRDefault="00B0688D" w:rsidP="007057F4">
                                  <w:pPr>
                                    <w:rPr>
                                      <w:color w:val="0070C0"/>
                                    </w:rPr>
                                  </w:pPr>
                                  <w:r w:rsidRPr="00B0688D">
                                    <w:t xml:space="preserve">Email: </w:t>
                                  </w:r>
                                  <w:hyperlink r:id="rId9" w:tgtFrame="_blank" w:history="1">
                                    <w:r w:rsidR="00042B11" w:rsidRPr="00042B11">
                                      <w:rPr>
                                        <w:rFonts w:ascii="Calibri" w:hAnsi="Calibri" w:cs="Calibri"/>
                                        <w:color w:val="0070C0"/>
                                        <w:sz w:val="22"/>
                                        <w:u w:val="single"/>
                                        <w:bdr w:val="none" w:sz="0" w:space="0" w:color="auto" w:frame="1"/>
                                        <w:shd w:val="clear" w:color="auto" w:fill="FFFFFF"/>
                                      </w:rPr>
                                      <w:t>dan.circelli@cw-e.ca</w:t>
                                    </w:r>
                                  </w:hyperlink>
                                </w:p>
                                <w:p w14:paraId="5E4AE1FC" w14:textId="1EB4AFB9" w:rsidR="00B0688D" w:rsidRPr="00B0688D" w:rsidRDefault="00B0688D" w:rsidP="007057F4">
                                  <w:r w:rsidRPr="007057F4">
                                    <w:t xml:space="preserve">Website: </w:t>
                                  </w:r>
                                  <w:hyperlink r:id="rId10" w:history="1">
                                    <w:r w:rsidR="00042B11" w:rsidRPr="00042B11">
                                      <w:rPr>
                                        <w:rStyle w:val="Hyperlink"/>
                                        <w:color w:val="0070C0"/>
                                      </w:rPr>
                                      <w:t>http://cw-e.ca/</w:t>
                                    </w:r>
                                  </w:hyperlink>
                                </w:p>
                                <w:p w14:paraId="79CC7AE7" w14:textId="77777777" w:rsidR="00B0688D" w:rsidRPr="00B0688D"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93A8AA" id="Text Box 7" o:spid="_x0000_s1028" type="#_x0000_t202" style="width:228.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" filled="f" stroked="f" strokeweight=".5pt">
                      <v:textbox>
                        <w:txbxContent>
                          <w:p w14:paraId="24E0C74F" w14:textId="359AC83A" w:rsidR="00B0688D" w:rsidRPr="00042B11" w:rsidRDefault="00B0688D" w:rsidP="007057F4">
                            <w:pPr>
                              <w:rPr>
                                <w:color w:val="0070C0"/>
                              </w:rPr>
                            </w:pPr>
                            <w:r w:rsidRPr="00B0688D">
                              <w:t xml:space="preserve">Email: </w:t>
                            </w:r>
                            <w:hyperlink r:id="rId11" w:tgtFrame="_blank" w:history="1">
                              <w:r w:rsidR="00042B11" w:rsidRPr="00042B11">
                                <w:rPr>
                                  <w:rFonts w:ascii="Calibri" w:hAnsi="Calibri" w:cs="Calibri"/>
                                  <w:color w:val="0070C0"/>
                                  <w:sz w:val="22"/>
                                  <w:u w:val="single"/>
                                  <w:bdr w:val="none" w:sz="0" w:space="0" w:color="auto" w:frame="1"/>
                                  <w:shd w:val="clear" w:color="auto" w:fill="FFFFFF"/>
                                </w:rPr>
                                <w:t>dan.circelli@cw-e.ca</w:t>
                              </w:r>
                            </w:hyperlink>
                          </w:p>
                          <w:p w14:paraId="5E4AE1FC" w14:textId="1EB4AFB9" w:rsidR="00B0688D" w:rsidRPr="00B0688D" w:rsidRDefault="00B0688D" w:rsidP="007057F4">
                            <w:r w:rsidRPr="007057F4">
                              <w:t xml:space="preserve">Website: </w:t>
                            </w:r>
                            <w:hyperlink r:id="rId12" w:history="1">
                              <w:r w:rsidR="00042B11" w:rsidRPr="00042B11">
                                <w:rPr>
                                  <w:rStyle w:val="Hyperlink"/>
                                  <w:color w:val="0070C0"/>
                                </w:rPr>
                                <w:t>http://cw-e.ca/</w:t>
                              </w:r>
                            </w:hyperlink>
                          </w:p>
                          <w:p w14:paraId="79CC7AE7" w14:textId="77777777" w:rsidR="00B0688D" w:rsidRPr="00B0688D" w:rsidRDefault="00B0688D" w:rsidP="007057F4"/>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77A5CCD9" w14:textId="77777777" w:rsidTr="007057F4">
        <w:trPr>
          <w:trHeight w:val="1080"/>
        </w:trPr>
        <w:tc>
          <w:tcPr>
            <w:tcW w:w="5449" w:type="dxa"/>
            <w:vAlign w:val="center"/>
          </w:tcPr>
          <w:p w14:paraId="277B81E8" w14:textId="77777777" w:rsidR="00B0688D" w:rsidRDefault="00B0688D" w:rsidP="007057F4">
            <w:r>
              <w:rPr>
                <w:noProof/>
              </w:rPr>
              <mc:AlternateContent>
                <mc:Choice Requires="wps">
                  <w:drawing>
                    <wp:inline distT="0" distB="0" distL="0" distR="0" wp14:anchorId="21B72789" wp14:editId="587F1840">
                      <wp:extent cx="2458995" cy="841248"/>
                      <wp:effectExtent l="0" t="0" r="0" b="0"/>
                      <wp:docPr id="13" name="Text Box 13"/>
                      <wp:cNvGraphicFramePr/>
                      <a:graphic xmlns:a="http://schemas.openxmlformats.org/drawingml/2006/main">
                        <a:graphicData uri="http://schemas.microsoft.com/office/word/2010/wordprocessingShape">
                          <wps:wsp>
                            <wps:cNvSpPr txBox="1"/>
                            <wps:spPr>
                              <a:xfrm>
                                <a:off x="0" y="0"/>
                                <a:ext cx="2458995" cy="841248"/>
                              </a:xfrm>
                              <a:prstGeom prst="rect">
                                <a:avLst/>
                              </a:prstGeom>
                              <a:noFill/>
                              <a:ln w="6350">
                                <a:noFill/>
                              </a:ln>
                            </wps:spPr>
                            <wps:txbx>
                              <w:txbxContent>
                                <w:p w14:paraId="283F2027" w14:textId="66800D2E" w:rsidR="00B0688D" w:rsidRPr="004F2231" w:rsidRDefault="00042B11" w:rsidP="00B81C16">
                                  <w:pPr>
                                    <w:rPr>
                                      <w:sz w:val="32"/>
                                      <w:szCs w:val="32"/>
                                    </w:rPr>
                                  </w:pPr>
                                  <w:r>
                                    <w:rPr>
                                      <w:sz w:val="32"/>
                                      <w:szCs w:val="32"/>
                                    </w:rPr>
                                    <w:t>CAPSTONE PROJECT</w:t>
                                  </w:r>
                                </w:p>
                                <w:p w14:paraId="18C14F89" w14:textId="58745CDE" w:rsidR="00B0688D" w:rsidRDefault="00B81C16" w:rsidP="00B81C16">
                                  <w:r>
                                    <w:t>BROADBAND</w:t>
                                  </w:r>
                                  <w:r w:rsidR="001A3D18">
                                    <w:t xml:space="preserve"> </w:t>
                                  </w:r>
                                  <w:r>
                                    <w:t>USAGE</w:t>
                                  </w:r>
                                </w:p>
                                <w:p w14:paraId="02EBE196" w14:textId="0DA7AD31" w:rsidR="00B81C16" w:rsidRDefault="00B81C16" w:rsidP="00B81C16">
                                  <w:r>
                                    <w:t>GROUP 10</w:t>
                                  </w:r>
                                </w:p>
                                <w:p w14:paraId="5B0A8F13" w14:textId="77777777" w:rsidR="00B81C16" w:rsidRPr="007057F4" w:rsidRDefault="00B81C16" w:rsidP="007057F4"/>
                                <w:p w14:paraId="4B150CAA" w14:textId="77777777" w:rsidR="00B0688D" w:rsidRPr="007057F4" w:rsidRDefault="00B0688D" w:rsidP="007057F4"/>
                                <w:p w14:paraId="0193C40E" w14:textId="77777777" w:rsidR="00B0688D" w:rsidRPr="007057F4"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B72789" id="Text Box 13" o:spid="_x0000_s1029" type="#_x0000_t202" style="width:193.6pt;height:6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" filled="f" stroked="f" strokeweight=".5pt">
                      <v:textbox>
                        <w:txbxContent>
                          <w:p w14:paraId="283F2027" w14:textId="66800D2E" w:rsidR="00B0688D" w:rsidRPr="004F2231" w:rsidRDefault="00042B11" w:rsidP="00B81C16">
                            <w:pPr>
                              <w:rPr>
                                <w:sz w:val="32"/>
                                <w:szCs w:val="32"/>
                              </w:rPr>
                            </w:pPr>
                            <w:r>
                              <w:rPr>
                                <w:sz w:val="32"/>
                                <w:szCs w:val="32"/>
                              </w:rPr>
                              <w:t>CAPSTONE PROJECT</w:t>
                            </w:r>
                          </w:p>
                          <w:p w14:paraId="18C14F89" w14:textId="58745CDE" w:rsidR="00B0688D" w:rsidRDefault="00B81C16" w:rsidP="00B81C16">
                            <w:r>
                              <w:t>BROADBAND</w:t>
                            </w:r>
                            <w:r w:rsidR="001A3D18">
                              <w:t xml:space="preserve"> </w:t>
                            </w:r>
                            <w:r>
                              <w:t>USAGE</w:t>
                            </w:r>
                          </w:p>
                          <w:p w14:paraId="02EBE196" w14:textId="0DA7AD31" w:rsidR="00B81C16" w:rsidRDefault="00B81C16" w:rsidP="00B81C16">
                            <w:r>
                              <w:t>GROUP 10</w:t>
                            </w:r>
                          </w:p>
                          <w:p w14:paraId="5B0A8F13" w14:textId="77777777" w:rsidR="00B81C16" w:rsidRPr="007057F4" w:rsidRDefault="00B81C16" w:rsidP="007057F4"/>
                          <w:p w14:paraId="4B150CAA" w14:textId="77777777" w:rsidR="00B0688D" w:rsidRPr="007057F4" w:rsidRDefault="00B0688D" w:rsidP="007057F4"/>
                          <w:p w14:paraId="0193C40E" w14:textId="77777777" w:rsidR="00B0688D" w:rsidRPr="007057F4" w:rsidRDefault="00B0688D" w:rsidP="007057F4"/>
                        </w:txbxContent>
                      </v:textbox>
                      <w10:anchorlock/>
                    </v:shape>
                  </w:pict>
                </mc:Fallback>
              </mc:AlternateContent>
            </w:r>
          </w:p>
        </w:tc>
        <w:tc>
          <w:tcPr>
            <w:tcW w:w="4901" w:type="dxa"/>
            <w:vAlign w:val="center"/>
          </w:tcPr>
          <w:p w14:paraId="48336B3D" w14:textId="57F83369" w:rsidR="00B0688D" w:rsidRDefault="00B81C16" w:rsidP="00B81C16">
            <w:pPr>
              <w:jc w:val="center"/>
            </w:pPr>
            <w:r>
              <w:rPr>
                <w:noProof/>
              </w:rPr>
              <w:drawing>
                <wp:inline distT="0" distB="0" distL="0" distR="0" wp14:anchorId="67D9254C" wp14:editId="0643DCEC">
                  <wp:extent cx="1001684" cy="914400"/>
                  <wp:effectExtent l="0" t="0" r="8255" b="0"/>
                  <wp:docPr id="9" name="Picture 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 company name&#10;&#10;Description automatically generated"/>
                          <pic:cNvPicPr/>
                        </pic:nvPicPr>
                        <pic:blipFill>
                          <a:blip r:embed="rId13"/>
                          <a:stretch>
                            <a:fillRect/>
                          </a:stretch>
                        </pic:blipFill>
                        <pic:spPr>
                          <a:xfrm>
                            <a:off x="0" y="0"/>
                            <a:ext cx="1001684" cy="914400"/>
                          </a:xfrm>
                          <a:prstGeom prst="rect">
                            <a:avLst/>
                          </a:prstGeom>
                        </pic:spPr>
                      </pic:pic>
                    </a:graphicData>
                  </a:graphic>
                </wp:inline>
              </w:drawing>
            </w:r>
          </w:p>
        </w:tc>
      </w:tr>
    </w:tbl>
    <w:p w14:paraId="2EB0A681" w14:textId="77777777" w:rsidR="008A3C95" w:rsidRDefault="008A3C95" w:rsidP="007057F4"/>
    <w:p w14:paraId="49F07E80" w14:textId="1590AB8D" w:rsidR="008A3C95" w:rsidRDefault="00B81C16" w:rsidP="007057F4">
      <w:r>
        <w:rPr>
          <w:noProof/>
        </w:rPr>
        <mc:AlternateContent>
          <mc:Choice Requires="wps">
            <w:drawing>
              <wp:anchor distT="45720" distB="45720" distL="114300" distR="114300" simplePos="0" relativeHeight="251664384" behindDoc="0" locked="0" layoutInCell="1" allowOverlap="1" wp14:anchorId="75021D70" wp14:editId="48EB38D3">
                <wp:simplePos x="0" y="0"/>
                <wp:positionH relativeFrom="column">
                  <wp:posOffset>1729740</wp:posOffset>
                </wp:positionH>
                <wp:positionV relativeFrom="paragraph">
                  <wp:posOffset>6478905</wp:posOffset>
                </wp:positionV>
                <wp:extent cx="3520440" cy="815340"/>
                <wp:effectExtent l="0" t="0" r="2286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0440" cy="815340"/>
                        </a:xfrm>
                        <a:prstGeom prst="rect">
                          <a:avLst/>
                        </a:prstGeom>
                        <a:solidFill>
                          <a:srgbClr val="FFFFFF"/>
                        </a:solidFill>
                        <a:ln w="9525">
                          <a:solidFill>
                            <a:srgbClr val="000000"/>
                          </a:solidFill>
                          <a:miter lim="800000"/>
                          <a:headEnd/>
                          <a:tailEnd/>
                        </a:ln>
                      </wps:spPr>
                      <wps:txbx>
                        <w:txbxContent>
                          <w:p w14:paraId="2B02260B" w14:textId="485DB8DD" w:rsidR="00B81C16" w:rsidRDefault="00B81C16" w:rsidP="00B81C16">
                            <w:pPr>
                              <w:jc w:val="center"/>
                              <w:rPr>
                                <w:b w:val="0"/>
                                <w:color w:val="0189F9" w:themeColor="accent1"/>
                                <w:lang w:val="en-C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C16">
                              <w:rPr>
                                <w:b w:val="0"/>
                                <w:color w:val="0189F9" w:themeColor="accent1"/>
                                <w:lang w:val="en-C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GROUP MEMBERS DETAILS</w:t>
                            </w:r>
                          </w:p>
                          <w:p w14:paraId="4E89D4C5" w14:textId="1E28CD71" w:rsidR="00B81C16" w:rsidRPr="007A6374" w:rsidRDefault="00B81C16" w:rsidP="00B81C16">
                            <w:pPr>
                              <w:jc w:val="center"/>
                              <w:rPr>
                                <w:b w:val="0"/>
                                <w:sz w:val="22"/>
                                <w:szCs w:val="18"/>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6374">
                              <w:rPr>
                                <w:b w:val="0"/>
                                <w:sz w:val="22"/>
                                <w:szCs w:val="18"/>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Anil Kakkar, Gagandeep K</w:t>
                            </w:r>
                            <w:r w:rsidR="007A6374" w:rsidRPr="007A6374">
                              <w:rPr>
                                <w:b w:val="0"/>
                                <w:sz w:val="22"/>
                                <w:szCs w:val="18"/>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aur Heera, Kartik, Vijay Khanna, Kanishka Singh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21D70" id="Text Box 2" o:spid="_x0000_s1030" type="#_x0000_t202" style="position:absolute;margin-left:136.2pt;margin-top:510.15pt;width:277.2pt;height:64.2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">
                <v:textbox>
                  <w:txbxContent>
                    <w:p w14:paraId="2B02260B" w14:textId="485DB8DD" w:rsidR="00B81C16" w:rsidRDefault="00B81C16" w:rsidP="00B81C16">
                      <w:pPr>
                        <w:jc w:val="center"/>
                        <w:rPr>
                          <w:b w:val="0"/>
                          <w:color w:val="0189F9" w:themeColor="accent1"/>
                          <w:lang w:val="en-C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C16">
                        <w:rPr>
                          <w:b w:val="0"/>
                          <w:color w:val="0189F9" w:themeColor="accent1"/>
                          <w:lang w:val="en-C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GROUP MEMBERS DETAILS</w:t>
                      </w:r>
                    </w:p>
                    <w:p w14:paraId="4E89D4C5" w14:textId="1E28CD71" w:rsidR="00B81C16" w:rsidRPr="007A6374" w:rsidRDefault="00B81C16" w:rsidP="00B81C16">
                      <w:pPr>
                        <w:jc w:val="center"/>
                        <w:rPr>
                          <w:b w:val="0"/>
                          <w:sz w:val="22"/>
                          <w:szCs w:val="18"/>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6374">
                        <w:rPr>
                          <w:b w:val="0"/>
                          <w:sz w:val="22"/>
                          <w:szCs w:val="18"/>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Anil Kakkar, Gagandeep K</w:t>
                      </w:r>
                      <w:r w:rsidR="007A6374" w:rsidRPr="007A6374">
                        <w:rPr>
                          <w:b w:val="0"/>
                          <w:sz w:val="22"/>
                          <w:szCs w:val="18"/>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aur Heera, Kartik, Vijay Khanna, Kanishka Singh</w:t>
                      </w:r>
                    </w:p>
                  </w:txbxContent>
                </v:textbox>
                <w10:wrap type="square"/>
              </v:shape>
            </w:pict>
          </mc:Fallback>
        </mc:AlternateContent>
      </w:r>
      <w:r w:rsidR="002E0194">
        <w:rPr>
          <w:noProof/>
        </w:rPr>
        <w:drawing>
          <wp:anchor distT="0" distB="0" distL="114300" distR="114300" simplePos="0" relativeHeight="251662336" behindDoc="1" locked="0" layoutInCell="1" allowOverlap="1" wp14:anchorId="549C5CF3" wp14:editId="1EF2BED4">
            <wp:simplePos x="0" y="0"/>
            <wp:positionH relativeFrom="column">
              <wp:posOffset>-12065</wp:posOffset>
            </wp:positionH>
            <wp:positionV relativeFrom="paragraph">
              <wp:posOffset>3031087</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3ED8B413" wp14:editId="1A8120EF">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66D9371B" wp14:editId="3623EF2F">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2097750693"/>
        <w:docPartObj>
          <w:docPartGallery w:val="Table of Contents"/>
          <w:docPartUnique/>
        </w:docPartObj>
      </w:sdtPr>
      <w:sdtContent>
        <w:p w14:paraId="2A31D3F6" w14:textId="77777777" w:rsidR="001670A7" w:rsidRDefault="001670A7" w:rsidP="001670A7">
          <w:pPr>
            <w:pStyle w:val="TOCHeading"/>
            <w:framePr w:wrap="around" w:y="1279"/>
          </w:pPr>
          <w:r>
            <w:t>Contents</w:t>
          </w:r>
        </w:p>
        <w:p w14:paraId="549D4794" w14:textId="26B6082E" w:rsidR="001670A7" w:rsidRPr="00D42189" w:rsidRDefault="00D42189">
          <w:pPr>
            <w:pStyle w:val="TOC1"/>
          </w:pPr>
          <w:r w:rsidRPr="00D42189">
            <w:t>About CW-E</w:t>
          </w:r>
          <w:r>
            <w:t xml:space="preserve"> </w:t>
          </w:r>
          <w:r w:rsidR="001670A7" w:rsidRPr="00D42189">
            <w:ptab w:relativeTo="margin" w:alignment="right" w:leader="dot"/>
          </w:r>
          <w:r w:rsidR="001670A7" w:rsidRPr="00D42189">
            <w:t>1</w:t>
          </w:r>
        </w:p>
        <w:p w14:paraId="2C81DD67" w14:textId="359F819C" w:rsidR="001670A7" w:rsidRDefault="00D42189">
          <w:pPr>
            <w:pStyle w:val="TOC1"/>
            <w:rPr>
              <w:bCs/>
            </w:rPr>
          </w:pPr>
          <w:r w:rsidRPr="00D42189">
            <w:t>Introduction</w:t>
          </w:r>
          <w:r w:rsidR="001670A7">
            <w:ptab w:relativeTo="margin" w:alignment="right" w:leader="dot"/>
          </w:r>
          <w:r>
            <w:rPr>
              <w:bCs/>
            </w:rPr>
            <w:t>2</w:t>
          </w:r>
        </w:p>
        <w:p w14:paraId="433C00E2" w14:textId="5C4D3917" w:rsidR="00D42189" w:rsidRDefault="00D42189">
          <w:pPr>
            <w:pStyle w:val="TOC1"/>
          </w:pPr>
          <w:r>
            <w:t xml:space="preserve">Problem Statement </w:t>
          </w:r>
          <w:r>
            <w:ptab w:relativeTo="margin" w:alignment="right" w:leader="dot"/>
          </w:r>
          <w:r>
            <w:t>3</w:t>
          </w:r>
        </w:p>
        <w:p w14:paraId="199404CB" w14:textId="27200AB1" w:rsidR="00D42189" w:rsidRDefault="00D42189">
          <w:pPr>
            <w:pStyle w:val="TOC1"/>
          </w:pPr>
          <w:r w:rsidRPr="00D42189">
            <w:t xml:space="preserve">Tentative Process to be followed </w:t>
          </w:r>
          <w:r>
            <w:ptab w:relativeTo="margin" w:alignment="right" w:leader="dot"/>
          </w:r>
          <w:proofErr w:type="gramStart"/>
          <w:r>
            <w:t>4</w:t>
          </w:r>
          <w:proofErr w:type="gramEnd"/>
        </w:p>
        <w:p w14:paraId="0515EBF7" w14:textId="050FE20D" w:rsidR="00901CF5" w:rsidRDefault="00901CF5">
          <w:pPr>
            <w:pStyle w:val="TOC1"/>
          </w:pPr>
          <w:r>
            <w:t xml:space="preserve">Obstacle </w:t>
          </w:r>
          <w:r>
            <w:ptab w:relativeTo="margin" w:alignment="right" w:leader="dot"/>
          </w:r>
          <w:r>
            <w:t>5</w:t>
          </w:r>
        </w:p>
        <w:p w14:paraId="4D5FB303" w14:textId="0F00BE4B" w:rsidR="00901CF5" w:rsidRDefault="00901CF5">
          <w:pPr>
            <w:pStyle w:val="TOC1"/>
          </w:pPr>
          <w:r>
            <w:t xml:space="preserve">        Ethical concern</w:t>
          </w:r>
          <w:r>
            <w:ptab w:relativeTo="margin" w:alignment="right" w:leader="dot"/>
          </w:r>
          <w:r>
            <w:t>5.1</w:t>
          </w:r>
        </w:p>
        <w:p w14:paraId="3B1EA078" w14:textId="0C2AA8E6" w:rsidR="00901CF5" w:rsidRDefault="00901CF5">
          <w:pPr>
            <w:pStyle w:val="TOC1"/>
          </w:pPr>
          <w:r>
            <w:t xml:space="preserve">Stakeholder Impact </w:t>
          </w:r>
          <w:r>
            <w:ptab w:relativeTo="margin" w:alignment="right" w:leader="dot"/>
          </w:r>
          <w:r>
            <w:t>6</w:t>
          </w:r>
        </w:p>
        <w:p w14:paraId="217ED7CE" w14:textId="60ED167F" w:rsidR="00D42189" w:rsidRDefault="00D42189">
          <w:pPr>
            <w:pStyle w:val="TOC1"/>
          </w:pPr>
          <w:r>
            <w:t xml:space="preserve">Data source </w:t>
          </w:r>
          <w:r>
            <w:ptab w:relativeTo="margin" w:alignment="right" w:leader="dot"/>
          </w:r>
          <w:r w:rsidR="00901CF5">
            <w:t>7</w:t>
          </w:r>
        </w:p>
        <w:p w14:paraId="43E5EC88" w14:textId="4491F924" w:rsidR="00D42189" w:rsidRDefault="00901CF5">
          <w:pPr>
            <w:pStyle w:val="TOC1"/>
          </w:pPr>
          <w:r>
            <w:t xml:space="preserve">       </w:t>
          </w:r>
          <w:r w:rsidR="00D42189">
            <w:t xml:space="preserve">Tools </w:t>
          </w:r>
          <w:r w:rsidR="00D42189">
            <w:ptab w:relativeTo="margin" w:alignment="right" w:leader="dot"/>
          </w:r>
          <w:r>
            <w:t>7.1</w:t>
          </w:r>
        </w:p>
        <w:p w14:paraId="1CDAAE53" w14:textId="48F6BEDC" w:rsidR="00D42189" w:rsidRDefault="00901CF5" w:rsidP="00D42189">
          <w:pPr>
            <w:pStyle w:val="TOC1"/>
          </w:pPr>
          <w:r>
            <w:t xml:space="preserve">       </w:t>
          </w:r>
          <w:r w:rsidR="00D42189">
            <w:t xml:space="preserve">Reference </w:t>
          </w:r>
          <w:r w:rsidR="00D42189">
            <w:ptab w:relativeTo="margin" w:alignment="right" w:leader="dot"/>
          </w:r>
          <w:r>
            <w:t>7.2</w:t>
          </w:r>
        </w:p>
        <w:p w14:paraId="589E2A53" w14:textId="250028ED" w:rsidR="001670A7" w:rsidRDefault="00000000">
          <w:pPr>
            <w:pStyle w:val="TOC3"/>
            <w:ind w:left="446"/>
          </w:pPr>
        </w:p>
      </w:sdtContent>
    </w:sdt>
    <w:p w14:paraId="46CA9CC6"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5A55A4D0" w14:textId="77777777" w:rsidTr="004F2231">
        <w:trPr>
          <w:trHeight w:val="1375"/>
        </w:trPr>
        <w:tc>
          <w:tcPr>
            <w:tcW w:w="4925" w:type="dxa"/>
            <w:tcBorders>
              <w:top w:val="nil"/>
              <w:left w:val="nil"/>
              <w:bottom w:val="nil"/>
              <w:right w:val="nil"/>
            </w:tcBorders>
            <w:vAlign w:val="center"/>
          </w:tcPr>
          <w:p w14:paraId="65ED43F9" w14:textId="68BF527C" w:rsidR="004F2231" w:rsidRDefault="00B81C16" w:rsidP="004F2231">
            <w:pPr>
              <w:pStyle w:val="Heading1"/>
              <w:framePr w:hSpace="0" w:wrap="auto" w:vAnchor="margin" w:hAnchor="text" w:yAlign="inline"/>
              <w:jc w:val="left"/>
            </w:pPr>
            <w:r>
              <w:lastRenderedPageBreak/>
              <w:t>BROADBAND USAGE</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35"/>
        <w:gridCol w:w="330"/>
        <w:gridCol w:w="4896"/>
      </w:tblGrid>
      <w:tr w:rsidR="004F2231" w14:paraId="04785A05" w14:textId="77777777" w:rsidTr="002178B9">
        <w:trPr>
          <w:trHeight w:val="3386"/>
        </w:trPr>
        <w:tc>
          <w:tcPr>
            <w:tcW w:w="10061" w:type="dxa"/>
            <w:gridSpan w:val="3"/>
            <w:tcBorders>
              <w:top w:val="nil"/>
              <w:left w:val="nil"/>
              <w:bottom w:val="nil"/>
              <w:right w:val="nil"/>
            </w:tcBorders>
          </w:tcPr>
          <w:p w14:paraId="22A094FC" w14:textId="5E28A44B" w:rsidR="004F2231" w:rsidRPr="000D4CD4" w:rsidRDefault="007A6374" w:rsidP="002178B9">
            <w:pPr>
              <w:pStyle w:val="Heading2"/>
              <w:framePr w:hSpace="0" w:wrap="auto" w:vAnchor="margin" w:hAnchor="text" w:yAlign="inline"/>
              <w:rPr>
                <w:sz w:val="36"/>
                <w:szCs w:val="36"/>
              </w:rPr>
            </w:pPr>
            <w:r w:rsidRPr="000D4CD4">
              <w:rPr>
                <w:sz w:val="36"/>
                <w:szCs w:val="36"/>
              </w:rPr>
              <w:t>About CW-E</w:t>
            </w:r>
          </w:p>
          <w:p w14:paraId="4473B294" w14:textId="627343C7" w:rsidR="007A6374" w:rsidRPr="000D4CD4" w:rsidRDefault="007A6374" w:rsidP="007A6374">
            <w:pPr>
              <w:pStyle w:val="Heading2"/>
              <w:framePr w:hSpace="0" w:wrap="auto" w:vAnchor="margin" w:hAnchor="text" w:yAlign="inline"/>
              <w:rPr>
                <w:rFonts w:asciiTheme="minorHAnsi" w:hAnsiTheme="minorHAnsi"/>
                <w:b w:val="0"/>
                <w:color w:val="0F0F3F" w:themeColor="text1"/>
                <w:sz w:val="24"/>
                <w:szCs w:val="20"/>
              </w:rPr>
            </w:pPr>
            <w:r w:rsidRPr="000D4CD4">
              <w:rPr>
                <w:rFonts w:asciiTheme="minorHAnsi" w:hAnsiTheme="minorHAnsi"/>
                <w:b w:val="0"/>
                <w:color w:val="0F0F3F" w:themeColor="text1"/>
                <w:sz w:val="24"/>
                <w:szCs w:val="20"/>
              </w:rPr>
              <w:t>Connecting Windsor-Essex (CW-E) is a non-profit organization that brings together a diverse group of stakeholders, including local businesses, government entities, and educational institutions. The organization is governed by a Board of Directors and Executive Board and is supported by over 40 member organizations.</w:t>
            </w:r>
          </w:p>
          <w:p w14:paraId="235E9F81" w14:textId="735A18B8" w:rsidR="007A6374" w:rsidRPr="000D4CD4" w:rsidRDefault="007A6374" w:rsidP="007A6374">
            <w:pPr>
              <w:pStyle w:val="Heading2"/>
              <w:framePr w:hSpace="0" w:wrap="auto" w:vAnchor="margin" w:hAnchor="text" w:yAlign="inline"/>
              <w:rPr>
                <w:rFonts w:asciiTheme="minorHAnsi" w:hAnsiTheme="minorHAnsi"/>
                <w:b w:val="0"/>
                <w:color w:val="0F0F3F" w:themeColor="text1"/>
                <w:sz w:val="24"/>
                <w:szCs w:val="20"/>
              </w:rPr>
            </w:pPr>
            <w:r w:rsidRPr="000D4CD4">
              <w:rPr>
                <w:rFonts w:asciiTheme="minorHAnsi" w:hAnsiTheme="minorHAnsi"/>
                <w:b w:val="0"/>
                <w:color w:val="0F0F3F" w:themeColor="text1"/>
                <w:sz w:val="24"/>
                <w:szCs w:val="20"/>
              </w:rPr>
              <w:t>The organization's mission is to provide high-speed internet access to the region, with a focus on under-serviced rural areas. Initially, the organization's efforts were focused on building a robust fiber optic network to connect key institutions in the region, but has since expanded to also serve local businesses and residents.</w:t>
            </w:r>
          </w:p>
          <w:p w14:paraId="4DD6B114" w14:textId="77777777" w:rsidR="004F2231" w:rsidRDefault="007A6374" w:rsidP="007A6374">
            <w:pPr>
              <w:pStyle w:val="Content"/>
              <w:framePr w:hSpace="0" w:wrap="auto" w:vAnchor="margin" w:hAnchor="text" w:yAlign="inline"/>
              <w:rPr>
                <w:sz w:val="24"/>
                <w:szCs w:val="20"/>
              </w:rPr>
            </w:pPr>
            <w:r w:rsidRPr="000D4CD4">
              <w:rPr>
                <w:sz w:val="24"/>
                <w:szCs w:val="20"/>
              </w:rPr>
              <w:t>CW-E is financially supported by various stakeholder groups, such as The City of Windsor, The County of Essex, and various educational institutions. Members of the consortium enjoy benefits such as cost-effective high-speed internet access.</w:t>
            </w:r>
          </w:p>
          <w:p w14:paraId="7C7736A5" w14:textId="2D23B4AA" w:rsidR="000D4CD4" w:rsidRPr="002178B9" w:rsidRDefault="000D4CD4" w:rsidP="007A6374">
            <w:pPr>
              <w:pStyle w:val="Content"/>
              <w:framePr w:hSpace="0" w:wrap="auto" w:vAnchor="margin" w:hAnchor="text" w:yAlign="inline"/>
            </w:pPr>
          </w:p>
        </w:tc>
      </w:tr>
      <w:tr w:rsidR="004F2231" w14:paraId="72E06A30" w14:textId="77777777" w:rsidTr="002178B9">
        <w:trPr>
          <w:trHeight w:val="2685"/>
        </w:trPr>
        <w:tc>
          <w:tcPr>
            <w:tcW w:w="10061" w:type="dxa"/>
            <w:gridSpan w:val="3"/>
            <w:tcBorders>
              <w:top w:val="nil"/>
              <w:left w:val="nil"/>
              <w:bottom w:val="nil"/>
              <w:right w:val="nil"/>
            </w:tcBorders>
          </w:tcPr>
          <w:p w14:paraId="182231E2" w14:textId="77777777" w:rsidR="002178B9" w:rsidRPr="002178B9" w:rsidRDefault="004F2231" w:rsidP="001F0AF0">
            <w:pPr>
              <w:pStyle w:val="Content"/>
              <w:framePr w:hSpace="0" w:wrap="auto" w:vAnchor="margin" w:hAnchor="text" w:yAlign="inline"/>
            </w:pPr>
            <w:r>
              <w:rPr>
                <w:noProof/>
              </w:rPr>
              <w:drawing>
                <wp:inline distT="0" distB="0" distL="0" distR="0" wp14:anchorId="1B9BB8E4" wp14:editId="04122B23">
                  <wp:extent cx="6118860" cy="2506980"/>
                  <wp:effectExtent l="0" t="0" r="0" b="762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20">
                            <a:duotone>
                              <a:prstClr val="black"/>
                              <a:schemeClr val="accent6">
                                <a:tint val="45000"/>
                                <a:satMod val="400000"/>
                              </a:schemeClr>
                            </a:duotone>
                            <a:extLst>
                              <a:ext uri="{BEBA8EAE-BF5A-486C-A8C5-ECC9F3942E4B}">
                                <a14:imgProps xmlns:a14="http://schemas.microsoft.com/office/drawing/2010/main">
                                  <a14:imgLayer r:embed="rId21">
                                    <a14:imgEffect>
                                      <a14:colorTemperature colorTemp="7200"/>
                                    </a14:imgEffect>
                                  </a14:imgLayer>
                                </a14:imgProps>
                              </a:ext>
                            </a:extLst>
                          </a:blip>
                          <a:stretch>
                            <a:fillRect/>
                          </a:stretch>
                        </pic:blipFill>
                        <pic:spPr>
                          <a:xfrm>
                            <a:off x="0" y="0"/>
                            <a:ext cx="6126366" cy="2510055"/>
                          </a:xfrm>
                          <a:prstGeom prst="rect">
                            <a:avLst/>
                          </a:prstGeom>
                        </pic:spPr>
                      </pic:pic>
                    </a:graphicData>
                  </a:graphic>
                </wp:inline>
              </w:drawing>
            </w:r>
          </w:p>
        </w:tc>
      </w:tr>
      <w:tr w:rsidR="00B744B8" w14:paraId="1DB7E19D" w14:textId="77777777" w:rsidTr="001F0AF0">
        <w:trPr>
          <w:trHeight w:val="2685"/>
        </w:trPr>
        <w:tc>
          <w:tcPr>
            <w:tcW w:w="4860" w:type="dxa"/>
            <w:tcBorders>
              <w:top w:val="nil"/>
              <w:left w:val="nil"/>
              <w:bottom w:val="nil"/>
              <w:right w:val="nil"/>
            </w:tcBorders>
          </w:tcPr>
          <w:p w14:paraId="2656B165" w14:textId="5E57C679" w:rsidR="002178B9" w:rsidRPr="002178B9" w:rsidRDefault="00B744B8" w:rsidP="002178B9">
            <w:pPr>
              <w:pStyle w:val="Content"/>
              <w:framePr w:hSpace="0" w:wrap="auto" w:vAnchor="margin" w:hAnchor="text" w:yAlign="inline"/>
            </w:pPr>
            <w:r w:rsidRPr="00B744B8">
              <w:lastRenderedPageBreak/>
              <w:t xml:space="preserve">Our project aims to identify the product that can provide high-quality data connectivity throughout the day, by analyzing data consumption patterns in a selected number of schools. We will use this information to create forecasts that can help us understand how data is being used within the schools, including peak usage times, low usage times, and which applications are using the most data. </w:t>
            </w:r>
          </w:p>
        </w:tc>
        <w:tc>
          <w:tcPr>
            <w:tcW w:w="360" w:type="dxa"/>
            <w:tcBorders>
              <w:top w:val="nil"/>
              <w:left w:val="nil"/>
              <w:bottom w:val="nil"/>
              <w:right w:val="nil"/>
            </w:tcBorders>
          </w:tcPr>
          <w:p w14:paraId="66E03034" w14:textId="77777777" w:rsidR="002178B9" w:rsidRPr="002178B9" w:rsidRDefault="002178B9" w:rsidP="002178B9">
            <w:pPr>
              <w:pStyle w:val="Content"/>
              <w:framePr w:hSpace="0" w:wrap="auto" w:vAnchor="margin" w:hAnchor="text" w:yAlign="inline"/>
            </w:pPr>
          </w:p>
        </w:tc>
        <w:tc>
          <w:tcPr>
            <w:tcW w:w="4841" w:type="dxa"/>
            <w:tcBorders>
              <w:top w:val="nil"/>
              <w:left w:val="nil"/>
              <w:bottom w:val="nil"/>
              <w:right w:val="nil"/>
            </w:tcBorders>
          </w:tcPr>
          <w:p w14:paraId="41A623CA" w14:textId="07A2F40B"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09DF8A8A" wp14:editId="75F9A9E6">
                      <wp:extent cx="3108960" cy="3095538"/>
                      <wp:effectExtent l="0" t="0" r="0" b="0"/>
                      <wp:docPr id="25" name="Text Box 25"/>
                      <wp:cNvGraphicFramePr/>
                      <a:graphic xmlns:a="http://schemas.openxmlformats.org/drawingml/2006/main">
                        <a:graphicData uri="http://schemas.microsoft.com/office/word/2010/wordprocessingShape">
                          <wps:wsp>
                            <wps:cNvSpPr txBox="1"/>
                            <wps:spPr>
                              <a:xfrm>
                                <a:off x="0" y="0"/>
                                <a:ext cx="3108960" cy="3095538"/>
                              </a:xfrm>
                              <a:prstGeom prst="rect">
                                <a:avLst/>
                              </a:prstGeom>
                              <a:noFill/>
                              <a:ln w="6350">
                                <a:noFill/>
                              </a:ln>
                            </wps:spPr>
                            <wps:txbx>
                              <w:txbxContent>
                                <w:p w14:paraId="73CB7F7A" w14:textId="6865FE79" w:rsidR="005C3643" w:rsidRPr="00B744B8" w:rsidRDefault="00B744B8" w:rsidP="00843D43">
                                  <w:pPr>
                                    <w:pStyle w:val="ListBullet"/>
                                    <w:numPr>
                                      <w:ilvl w:val="0"/>
                                      <w:numId w:val="0"/>
                                    </w:numPr>
                                    <w:ind w:left="360"/>
                                  </w:pPr>
                                  <w:r w:rsidRPr="00B744B8">
                                    <w:t>Additionally, we will identify the most popular applications being used within the schools to gain insight into the preferences and habits of the students and staff. This information will be used to inform future decisions related to data management and technology procurement, with the goal of ensuring high-quality data connectivity all day, regardless of usage levels.</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09DF8A8A" id="Text Box 25" o:spid="_x0000_s1031" type="#_x0000_t202" style="width:244.8pt;height:24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" filled="f" stroked="f" strokeweight=".5pt">
                      <v:textbox inset=",14.4pt">
                        <w:txbxContent>
                          <w:p w14:paraId="73CB7F7A" w14:textId="6865FE79" w:rsidR="005C3643" w:rsidRPr="00B744B8" w:rsidRDefault="00B744B8" w:rsidP="00843D43">
                            <w:pPr>
                              <w:pStyle w:val="ListBullet"/>
                              <w:numPr>
                                <w:ilvl w:val="0"/>
                                <w:numId w:val="0"/>
                              </w:numPr>
                              <w:ind w:left="360"/>
                            </w:pPr>
                            <w:r w:rsidRPr="00B744B8">
                              <w:t>Additionally, we will identify the most popular applications being used within the schools to gain insight into the preferences and habits of the students and staff. This information will be used to inform future decisions related to data management and technology procurement, with the goal of ensuring high-quality data connectivity all day, regardless of usage levels.</w:t>
                            </w:r>
                          </w:p>
                        </w:txbxContent>
                      </v:textbox>
                      <w10:anchorlock/>
                    </v:shape>
                  </w:pict>
                </mc:Fallback>
              </mc:AlternateContent>
            </w:r>
          </w:p>
        </w:tc>
      </w:tr>
    </w:tbl>
    <w:tbl>
      <w:tblPr>
        <w:tblpPr w:leftFromText="180" w:rightFromText="180" w:vertAnchor="page" w:horzAnchor="margin" w:tblpY="793"/>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0D4CD4" w14:paraId="2A8962CF" w14:textId="77777777" w:rsidTr="000D4CD4">
        <w:trPr>
          <w:trHeight w:val="1375"/>
        </w:trPr>
        <w:tc>
          <w:tcPr>
            <w:tcW w:w="4925" w:type="dxa"/>
            <w:tcBorders>
              <w:top w:val="nil"/>
              <w:left w:val="nil"/>
              <w:bottom w:val="nil"/>
              <w:right w:val="nil"/>
            </w:tcBorders>
            <w:vAlign w:val="center"/>
          </w:tcPr>
          <w:p w14:paraId="3BF469BE" w14:textId="73A06F4B" w:rsidR="000D4CD4" w:rsidRDefault="000D4CD4" w:rsidP="000D4CD4">
            <w:pPr>
              <w:pStyle w:val="Heading1"/>
              <w:framePr w:hSpace="0" w:wrap="auto" w:vAnchor="margin" w:hAnchor="text" w:yAlign="inline"/>
              <w:jc w:val="left"/>
            </w:pPr>
            <w:r>
              <w:t>Introduction</w:t>
            </w:r>
          </w:p>
        </w:tc>
      </w:tr>
    </w:tbl>
    <w:p w14:paraId="5A92E3DE" w14:textId="531A8B61" w:rsidR="00B744B8" w:rsidRDefault="00B744B8" w:rsidP="00025650">
      <w:pPr>
        <w:rPr>
          <w:sz w:val="40"/>
          <w:szCs w:val="32"/>
          <w:u w:val="single"/>
        </w:rPr>
      </w:pPr>
    </w:p>
    <w:p w14:paraId="14624431" w14:textId="11B186A8" w:rsidR="00B744B8" w:rsidRPr="000D4CD4" w:rsidRDefault="00B55B11" w:rsidP="000D4CD4">
      <w:pPr>
        <w:jc w:val="center"/>
        <w:rPr>
          <w:b w:val="0"/>
          <w:color w:val="0189F9" w:themeColor="accent1"/>
          <w:sz w:val="44"/>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val="0"/>
          <w:noProof/>
          <w:color w:val="0189F9" w:themeColor="accent1"/>
          <w:sz w:val="44"/>
          <w:szCs w:val="36"/>
          <w:u w:val="single"/>
        </w:rPr>
        <w:drawing>
          <wp:inline distT="0" distB="0" distL="0" distR="0" wp14:anchorId="628796F9" wp14:editId="310019AC">
            <wp:extent cx="4644639" cy="3021106"/>
            <wp:effectExtent l="0" t="0" r="3810" b="8255"/>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2"/>
                    <a:stretch>
                      <a:fillRect/>
                    </a:stretch>
                  </pic:blipFill>
                  <pic:spPr>
                    <a:xfrm>
                      <a:off x="0" y="0"/>
                      <a:ext cx="4703671" cy="3059503"/>
                    </a:xfrm>
                    <a:prstGeom prst="rect">
                      <a:avLst/>
                    </a:prstGeom>
                  </pic:spPr>
                </pic:pic>
              </a:graphicData>
            </a:graphic>
          </wp:inline>
        </w:drawing>
      </w:r>
    </w:p>
    <w:tbl>
      <w:tblPr>
        <w:tblpPr w:leftFromText="180" w:rightFromText="180" w:vertAnchor="page" w:horzAnchor="page" w:tblpX="467" w:tblpY="834"/>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B55B11" w14:paraId="21E41A8B" w14:textId="77777777" w:rsidTr="00B55B11">
        <w:trPr>
          <w:trHeight w:val="1375"/>
        </w:trPr>
        <w:tc>
          <w:tcPr>
            <w:tcW w:w="4925" w:type="dxa"/>
            <w:tcBorders>
              <w:top w:val="nil"/>
              <w:left w:val="nil"/>
              <w:bottom w:val="nil"/>
              <w:right w:val="nil"/>
            </w:tcBorders>
            <w:vAlign w:val="center"/>
          </w:tcPr>
          <w:p w14:paraId="289CC952" w14:textId="77777777" w:rsidR="00B55B11" w:rsidRDefault="00B55B11" w:rsidP="00B55B11">
            <w:pPr>
              <w:pStyle w:val="Heading1"/>
              <w:framePr w:hSpace="0" w:wrap="auto" w:vAnchor="margin" w:hAnchor="text" w:yAlign="inline"/>
              <w:jc w:val="left"/>
            </w:pPr>
            <w:r>
              <w:lastRenderedPageBreak/>
              <w:t>PROBLEM STATEMENT</w:t>
            </w:r>
          </w:p>
        </w:tc>
      </w:tr>
    </w:tbl>
    <w:p w14:paraId="2ACF6C9C" w14:textId="752597BE" w:rsidR="000D4CD4" w:rsidRDefault="00276B3F" w:rsidP="00B55B11">
      <w:pPr>
        <w:tabs>
          <w:tab w:val="left" w:pos="7649"/>
        </w:tabs>
        <w:rPr>
          <w:sz w:val="40"/>
          <w:szCs w:val="32"/>
        </w:rPr>
      </w:pPr>
      <w:r w:rsidRPr="00276B3F">
        <w:rPr>
          <w:sz w:val="40"/>
          <w:szCs w:val="32"/>
        </w:rPr>
        <w:t>Why this problem is Important.</w:t>
      </w:r>
    </w:p>
    <w:p w14:paraId="3E3B5799" w14:textId="6FF6534D" w:rsidR="00276B3F" w:rsidRPr="00276B3F" w:rsidRDefault="00276B3F" w:rsidP="00B55B11">
      <w:pPr>
        <w:tabs>
          <w:tab w:val="left" w:pos="7649"/>
        </w:tabs>
        <w:rPr>
          <w:b w:val="0"/>
          <w:bCs/>
          <w:szCs w:val="28"/>
        </w:rPr>
      </w:pPr>
      <w:r>
        <w:rPr>
          <w:b w:val="0"/>
          <w:bCs/>
          <w:szCs w:val="28"/>
        </w:rPr>
        <w:t xml:space="preserve">In this modern world, we can not imagine life without internet, </w:t>
      </w:r>
      <w:r w:rsidR="0090457E">
        <w:rPr>
          <w:b w:val="0"/>
          <w:bCs/>
          <w:szCs w:val="28"/>
        </w:rPr>
        <w:t xml:space="preserve">CW-E is continuously providing internet to several locations, it is a prime goal is the </w:t>
      </w:r>
      <w:r w:rsidR="0090457E" w:rsidRPr="0090457E">
        <w:rPr>
          <w:b w:val="0"/>
          <w:bCs/>
          <w:szCs w:val="28"/>
        </w:rPr>
        <w:t xml:space="preserve">Broadband quality needs to be improved because it is crucial for businesses to operate effectively, education, telemedicine, emergency services, social inclusion, and </w:t>
      </w:r>
      <w:proofErr w:type="gramStart"/>
      <w:r w:rsidR="0090457E" w:rsidRPr="0090457E">
        <w:rPr>
          <w:b w:val="0"/>
          <w:bCs/>
          <w:szCs w:val="28"/>
        </w:rPr>
        <w:t>future-proofing</w:t>
      </w:r>
      <w:proofErr w:type="gramEnd"/>
      <w:r w:rsidR="0090457E" w:rsidRPr="0090457E">
        <w:rPr>
          <w:b w:val="0"/>
          <w:bCs/>
          <w:szCs w:val="28"/>
        </w:rPr>
        <w:t xml:space="preserve"> against new technologies and services.</w:t>
      </w:r>
      <w:r>
        <w:rPr>
          <w:b w:val="0"/>
          <w:bCs/>
          <w:szCs w:val="28"/>
        </w:rPr>
        <w:t xml:space="preserve"> </w:t>
      </w:r>
    </w:p>
    <w:p w14:paraId="741C75D3" w14:textId="77777777" w:rsidR="00276B3F" w:rsidRPr="00276B3F" w:rsidRDefault="00276B3F" w:rsidP="00B55B11">
      <w:pPr>
        <w:tabs>
          <w:tab w:val="left" w:pos="7649"/>
        </w:tabs>
        <w:rPr>
          <w:sz w:val="40"/>
          <w:szCs w:val="32"/>
        </w:rPr>
      </w:pPr>
    </w:p>
    <w:p w14:paraId="7A2E169E" w14:textId="218D0D0E" w:rsidR="00B55B11" w:rsidRDefault="00B55B11" w:rsidP="00B55B11">
      <w:pPr>
        <w:pStyle w:val="ListBullet"/>
        <w:framePr w:wrap="around"/>
        <w:numPr>
          <w:ilvl w:val="0"/>
          <w:numId w:val="0"/>
        </w:numPr>
        <w:ind w:left="360"/>
        <w:rPr>
          <w:szCs w:val="28"/>
        </w:rPr>
      </w:pPr>
      <w:r w:rsidRPr="00276B3F">
        <w:rPr>
          <w:szCs w:val="28"/>
        </w:rPr>
        <w:t>This constant high usage of data is causing carriers to manage data usage all day, which is leading to difficulties in providing stable and reliable connectivity. In the past, data usage was more predictable, with usage peaking in the evenings and being low during the day. However, this pattern has changed, and carriers are now facing challenges in meeting the increasing data demands</w:t>
      </w:r>
      <w:r w:rsidR="00276B3F">
        <w:rPr>
          <w:szCs w:val="28"/>
        </w:rPr>
        <w:t>.</w:t>
      </w:r>
    </w:p>
    <w:p w14:paraId="50AF6523" w14:textId="77777777" w:rsidR="00276B3F" w:rsidRPr="00276B3F" w:rsidRDefault="00276B3F" w:rsidP="00276B3F">
      <w:pPr>
        <w:pStyle w:val="ListBullet"/>
        <w:framePr w:wrap="around"/>
        <w:numPr>
          <w:ilvl w:val="0"/>
          <w:numId w:val="0"/>
        </w:numPr>
        <w:ind w:left="360"/>
        <w:rPr>
          <w:szCs w:val="28"/>
        </w:rPr>
      </w:pPr>
      <w:r w:rsidRPr="00276B3F">
        <w:rPr>
          <w:szCs w:val="28"/>
        </w:rPr>
        <w:t>The problem CW-E are facing is that local independent carriers are struggling to provide adequate connectivity to our locations. This is due to concerns around high levels of data consumption throughout the day, particularly when students return home in the evenings.</w:t>
      </w:r>
    </w:p>
    <w:p w14:paraId="3B3A8FE7" w14:textId="77777777" w:rsidR="00276B3F" w:rsidRPr="00276B3F" w:rsidRDefault="00276B3F" w:rsidP="00B55B11">
      <w:pPr>
        <w:pStyle w:val="ListBullet"/>
        <w:framePr w:wrap="around"/>
        <w:numPr>
          <w:ilvl w:val="0"/>
          <w:numId w:val="0"/>
        </w:numPr>
        <w:ind w:left="360"/>
        <w:rPr>
          <w:szCs w:val="28"/>
        </w:rPr>
      </w:pPr>
    </w:p>
    <w:p w14:paraId="02B9236F" w14:textId="77777777" w:rsidR="002A6077" w:rsidRPr="00B744B8" w:rsidRDefault="002A6077" w:rsidP="002A6077"/>
    <w:p w14:paraId="33503E65" w14:textId="24096943" w:rsidR="00331C59" w:rsidRDefault="00B55B11" w:rsidP="00B55B11">
      <w:pPr>
        <w:jc w:val="center"/>
      </w:pPr>
      <w:r>
        <w:rPr>
          <w:noProof/>
        </w:rPr>
        <w:drawing>
          <wp:inline distT="0" distB="0" distL="0" distR="0" wp14:anchorId="1817FAF2" wp14:editId="6427759E">
            <wp:extent cx="2839452" cy="1850085"/>
            <wp:effectExtent l="0" t="0" r="0" b="0"/>
            <wp:docPr id="10" name="Picture 10"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vector graphics&#10;&#10;Description automatically generated"/>
                    <pic:cNvPicPr/>
                  </pic:nvPicPr>
                  <pic:blipFill>
                    <a:blip r:embed="rId23"/>
                    <a:stretch>
                      <a:fillRect/>
                    </a:stretch>
                  </pic:blipFill>
                  <pic:spPr>
                    <a:xfrm>
                      <a:off x="0" y="0"/>
                      <a:ext cx="2860817" cy="1864005"/>
                    </a:xfrm>
                    <a:prstGeom prst="rect">
                      <a:avLst/>
                    </a:prstGeom>
                  </pic:spPr>
                </pic:pic>
              </a:graphicData>
            </a:graphic>
          </wp:inline>
        </w:drawing>
      </w:r>
    </w:p>
    <w:p w14:paraId="729F9C4F" w14:textId="703C7929" w:rsidR="00B55B11" w:rsidRDefault="00B55B11" w:rsidP="00B744B8"/>
    <w:p w14:paraId="5B00FA7A" w14:textId="4F95F967" w:rsidR="00B55B11" w:rsidRDefault="00B55B11" w:rsidP="00B744B8"/>
    <w:p w14:paraId="1B83F699" w14:textId="30980700" w:rsidR="00B55B11" w:rsidRDefault="00B55B11" w:rsidP="00B744B8"/>
    <w:p w14:paraId="53516669" w14:textId="1628F5FA" w:rsidR="00B55B11" w:rsidRDefault="00F128D9" w:rsidP="00801B36">
      <w:pPr>
        <w:jc w:val="center"/>
      </w:pPr>
      <w:r>
        <w:rPr>
          <w:b w:val="0"/>
          <w:bCs/>
          <w:noProof/>
        </w:rPr>
        <w:lastRenderedPageBreak/>
        <w:drawing>
          <wp:inline distT="0" distB="0" distL="0" distR="0" wp14:anchorId="3C7124B4" wp14:editId="7F1B5957">
            <wp:extent cx="5715000" cy="2790249"/>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4"/>
                    <a:stretch>
                      <a:fillRect/>
                    </a:stretch>
                  </pic:blipFill>
                  <pic:spPr>
                    <a:xfrm>
                      <a:off x="0" y="0"/>
                      <a:ext cx="5770069" cy="2817136"/>
                    </a:xfrm>
                    <a:prstGeom prst="rect">
                      <a:avLst/>
                    </a:prstGeom>
                  </pic:spPr>
                </pic:pic>
              </a:graphicData>
            </a:graphic>
          </wp:inline>
        </w:drawing>
      </w:r>
    </w:p>
    <w:p w14:paraId="2CD095DA" w14:textId="4BDC4861" w:rsidR="002A6077" w:rsidRPr="002A6077" w:rsidRDefault="00D42189" w:rsidP="002A6077">
      <w:r>
        <w:t>Focus</w:t>
      </w:r>
      <w:r w:rsidR="002A6077">
        <w:t xml:space="preserve"> on </w:t>
      </w:r>
      <w:r w:rsidR="002A6077" w:rsidRPr="002A6077">
        <w:t>Analyzing Data Usage and Carrier Quality in Selected Schools</w:t>
      </w:r>
    </w:p>
    <w:tbl>
      <w:tblPr>
        <w:tblpPr w:leftFromText="180" w:rightFromText="180" w:vertAnchor="page" w:horzAnchor="page" w:tblpX="713" w:tblpY="875"/>
        <w:tblOverlap w:val="never"/>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838"/>
      </w:tblGrid>
      <w:tr w:rsidR="00802C1B" w14:paraId="67332324" w14:textId="77777777" w:rsidTr="00A83D3B">
        <w:trPr>
          <w:trHeight w:val="1375"/>
        </w:trPr>
        <w:tc>
          <w:tcPr>
            <w:tcW w:w="4838" w:type="dxa"/>
            <w:tcBorders>
              <w:top w:val="nil"/>
              <w:left w:val="nil"/>
              <w:bottom w:val="nil"/>
              <w:right w:val="nil"/>
            </w:tcBorders>
            <w:vAlign w:val="center"/>
          </w:tcPr>
          <w:p w14:paraId="5AE6E6DA" w14:textId="77777777" w:rsidR="00802C1B" w:rsidRDefault="00802C1B" w:rsidP="00A83D3B">
            <w:pPr>
              <w:pStyle w:val="Heading1"/>
              <w:framePr w:hSpace="0" w:wrap="auto" w:vAnchor="margin" w:hAnchor="text" w:yAlign="inline"/>
              <w:jc w:val="left"/>
            </w:pPr>
            <w:r w:rsidRPr="00802C1B">
              <w:rPr>
                <w:sz w:val="44"/>
                <w:szCs w:val="24"/>
              </w:rPr>
              <w:t>Tentative Process to be Followed</w:t>
            </w:r>
          </w:p>
        </w:tc>
      </w:tr>
    </w:tbl>
    <w:p w14:paraId="57ADF2C3" w14:textId="7BBC7812" w:rsidR="001445F2" w:rsidRDefault="001445F2" w:rsidP="00331C59">
      <w:pPr>
        <w:spacing w:after="200"/>
      </w:pPr>
    </w:p>
    <w:p w14:paraId="02837A00" w14:textId="2DB3F77F" w:rsidR="002A6077" w:rsidRPr="002A6077" w:rsidRDefault="002A6077" w:rsidP="002A6077">
      <w:pPr>
        <w:pStyle w:val="ListParagraph"/>
        <w:numPr>
          <w:ilvl w:val="0"/>
          <w:numId w:val="25"/>
        </w:numPr>
        <w:spacing w:after="200"/>
        <w:rPr>
          <w:b w:val="0"/>
          <w:bCs/>
        </w:rPr>
      </w:pPr>
      <w:r w:rsidRPr="002A6077">
        <w:rPr>
          <w:b w:val="0"/>
          <w:bCs/>
        </w:rPr>
        <w:t>Demonstrate data consumption per selected schools.</w:t>
      </w:r>
    </w:p>
    <w:p w14:paraId="08EC16A3" w14:textId="7AF4D541" w:rsidR="002A6077" w:rsidRPr="002A6077" w:rsidRDefault="002A6077" w:rsidP="002A6077">
      <w:pPr>
        <w:pStyle w:val="ListParagraph"/>
        <w:numPr>
          <w:ilvl w:val="0"/>
          <w:numId w:val="25"/>
        </w:numPr>
        <w:spacing w:after="200"/>
        <w:rPr>
          <w:b w:val="0"/>
          <w:bCs/>
        </w:rPr>
      </w:pPr>
      <w:r w:rsidRPr="002A6077">
        <w:rPr>
          <w:b w:val="0"/>
          <w:bCs/>
        </w:rPr>
        <w:t>Identify peak and low usage times of day.</w:t>
      </w:r>
    </w:p>
    <w:p w14:paraId="642D2D61" w14:textId="36F7B301" w:rsidR="002A6077" w:rsidRPr="002A6077" w:rsidRDefault="002A6077" w:rsidP="002A6077">
      <w:pPr>
        <w:pStyle w:val="ListParagraph"/>
        <w:numPr>
          <w:ilvl w:val="0"/>
          <w:numId w:val="25"/>
        </w:numPr>
        <w:spacing w:after="200"/>
        <w:rPr>
          <w:b w:val="0"/>
          <w:bCs/>
        </w:rPr>
      </w:pPr>
      <w:r w:rsidRPr="002A6077">
        <w:rPr>
          <w:b w:val="0"/>
          <w:bCs/>
        </w:rPr>
        <w:t>Identify applications with high data usage.</w:t>
      </w:r>
    </w:p>
    <w:p w14:paraId="3432BB9F" w14:textId="5AB3797A" w:rsidR="002A6077" w:rsidRPr="002A6077" w:rsidRDefault="002A6077" w:rsidP="002A6077">
      <w:pPr>
        <w:pStyle w:val="ListParagraph"/>
        <w:numPr>
          <w:ilvl w:val="0"/>
          <w:numId w:val="25"/>
        </w:numPr>
        <w:spacing w:after="200"/>
        <w:rPr>
          <w:b w:val="0"/>
          <w:bCs/>
        </w:rPr>
      </w:pPr>
      <w:r w:rsidRPr="002A6077">
        <w:rPr>
          <w:b w:val="0"/>
          <w:bCs/>
        </w:rPr>
        <w:t>Identify the most popular application in use.</w:t>
      </w:r>
    </w:p>
    <w:p w14:paraId="195481B4" w14:textId="557CF70A" w:rsidR="002A6077" w:rsidRPr="002A6077" w:rsidRDefault="002A6077" w:rsidP="002A6077">
      <w:pPr>
        <w:pStyle w:val="ListParagraph"/>
        <w:numPr>
          <w:ilvl w:val="0"/>
          <w:numId w:val="25"/>
        </w:numPr>
        <w:spacing w:after="200"/>
        <w:rPr>
          <w:b w:val="0"/>
          <w:bCs/>
        </w:rPr>
      </w:pPr>
      <w:r w:rsidRPr="002A6077">
        <w:rPr>
          <w:b w:val="0"/>
          <w:bCs/>
        </w:rPr>
        <w:t>Compare carrier quality at locations with multiple carriers.</w:t>
      </w:r>
    </w:p>
    <w:p w14:paraId="48D5205F" w14:textId="3541BD8F" w:rsidR="001445F2" w:rsidRDefault="002A6077" w:rsidP="001445F2">
      <w:pPr>
        <w:pStyle w:val="ListParagraph"/>
        <w:numPr>
          <w:ilvl w:val="0"/>
          <w:numId w:val="25"/>
        </w:numPr>
        <w:spacing w:after="200"/>
        <w:rPr>
          <w:b w:val="0"/>
          <w:bCs/>
        </w:rPr>
      </w:pPr>
      <w:r w:rsidRPr="002A6077">
        <w:rPr>
          <w:b w:val="0"/>
          <w:bCs/>
        </w:rPr>
        <w:t>Identify quality differences between carriers.</w:t>
      </w:r>
    </w:p>
    <w:p w14:paraId="4DA6D853" w14:textId="77777777" w:rsidR="00801B36" w:rsidRDefault="00801B36" w:rsidP="00801B36">
      <w:pPr>
        <w:pStyle w:val="ListParagraph"/>
        <w:numPr>
          <w:ilvl w:val="0"/>
          <w:numId w:val="25"/>
        </w:numPr>
        <w:spacing w:after="200"/>
        <w:rPr>
          <w:b w:val="0"/>
          <w:bCs/>
        </w:rPr>
      </w:pPr>
      <w:r>
        <w:rPr>
          <w:b w:val="0"/>
          <w:bCs/>
        </w:rPr>
        <w:t>We will need to study and look for any previous related work done on this subject and use it as a reference point for comparing our results.</w:t>
      </w:r>
    </w:p>
    <w:p w14:paraId="14C5C238" w14:textId="77777777" w:rsidR="00801B36" w:rsidRDefault="00801B36" w:rsidP="00801B36">
      <w:pPr>
        <w:pStyle w:val="ListParagraph"/>
        <w:numPr>
          <w:ilvl w:val="0"/>
          <w:numId w:val="25"/>
        </w:numPr>
        <w:spacing w:after="200"/>
        <w:rPr>
          <w:b w:val="0"/>
          <w:bCs/>
        </w:rPr>
      </w:pPr>
      <w:r>
        <w:rPr>
          <w:b w:val="0"/>
          <w:bCs/>
        </w:rPr>
        <w:t>We need to search for any secondary data/reports which might be useful in giving some direction on how to work on this project and provide desired solutions to the CW-E.</w:t>
      </w:r>
    </w:p>
    <w:p w14:paraId="01B89E90" w14:textId="184587EA" w:rsidR="00801B36" w:rsidRDefault="00801B36" w:rsidP="00801B36">
      <w:pPr>
        <w:pStyle w:val="ListParagraph"/>
        <w:numPr>
          <w:ilvl w:val="0"/>
          <w:numId w:val="25"/>
        </w:numPr>
        <w:spacing w:after="200"/>
        <w:rPr>
          <w:b w:val="0"/>
          <w:bCs/>
        </w:rPr>
      </w:pPr>
      <w:r>
        <w:rPr>
          <w:b w:val="0"/>
          <w:bCs/>
        </w:rPr>
        <w:t>If we are able to meet the specific requirements of the CW-E to their satisfaction with the available data, that in itself will be the greatest evaluation criterion for evaluating success of our project</w:t>
      </w:r>
    </w:p>
    <w:p w14:paraId="5DC1F6CA" w14:textId="77777777" w:rsidR="00276B3F" w:rsidRDefault="00276B3F" w:rsidP="001445F2">
      <w:pPr>
        <w:rPr>
          <w:b w:val="0"/>
          <w:bCs/>
        </w:rPr>
      </w:pPr>
    </w:p>
    <w:tbl>
      <w:tblPr>
        <w:tblpPr w:leftFromText="180" w:rightFromText="180" w:vertAnchor="page" w:horzAnchor="page" w:tblpX="714" w:tblpY="864"/>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2D11E6" w14:paraId="7F4E7BF2" w14:textId="77777777" w:rsidTr="00481787">
        <w:trPr>
          <w:trHeight w:val="1375"/>
        </w:trPr>
        <w:tc>
          <w:tcPr>
            <w:tcW w:w="4925" w:type="dxa"/>
            <w:tcBorders>
              <w:top w:val="nil"/>
              <w:left w:val="nil"/>
              <w:bottom w:val="nil"/>
              <w:right w:val="nil"/>
            </w:tcBorders>
            <w:vAlign w:val="center"/>
          </w:tcPr>
          <w:p w14:paraId="32F515B4" w14:textId="77777777" w:rsidR="002D11E6" w:rsidRPr="00801B36" w:rsidRDefault="002D11E6" w:rsidP="00481787">
            <w:pPr>
              <w:pStyle w:val="Heading1"/>
              <w:framePr w:hSpace="0" w:wrap="auto" w:vAnchor="margin" w:hAnchor="text" w:yAlign="inline"/>
              <w:jc w:val="left"/>
            </w:pPr>
            <w:r>
              <w:t>OBSTACLE</w:t>
            </w:r>
          </w:p>
        </w:tc>
      </w:tr>
    </w:tbl>
    <w:p w14:paraId="00F5DFCA" w14:textId="77777777" w:rsidR="002D11E6" w:rsidRPr="00801B36" w:rsidRDefault="002D11E6" w:rsidP="002D11E6">
      <w:pPr>
        <w:pStyle w:val="xp2"/>
        <w:numPr>
          <w:ilvl w:val="0"/>
          <w:numId w:val="31"/>
        </w:numPr>
        <w:rPr>
          <w:rStyle w:val="xs1"/>
          <w:lang w:val="en-US"/>
        </w:rPr>
      </w:pPr>
      <w:r>
        <w:rPr>
          <w:rStyle w:val="xs1"/>
          <w:lang w:val="en-CA"/>
        </w:rPr>
        <w:t>Obtaining the data.</w:t>
      </w:r>
      <w:r>
        <w:rPr>
          <w:rStyle w:val="xapple-converted-space"/>
          <w:rFonts w:ascii="UICTFontTextStyleBody" w:hAnsi="UICTFontTextStyleBody"/>
          <w:lang w:val="en-CA"/>
        </w:rPr>
        <w:t xml:space="preserve">  </w:t>
      </w:r>
      <w:r>
        <w:rPr>
          <w:rStyle w:val="xs1"/>
          <w:lang w:val="en-CA"/>
        </w:rPr>
        <w:t>The school board cannot allow anyone to log into their facilities to obtain data.</w:t>
      </w:r>
      <w:r>
        <w:rPr>
          <w:rStyle w:val="xapple-converted-space"/>
          <w:rFonts w:ascii="UICTFontTextStyleBody" w:hAnsi="UICTFontTextStyleBody"/>
          <w:lang w:val="en-CA"/>
        </w:rPr>
        <w:t> According to CW-E what</w:t>
      </w:r>
      <w:r>
        <w:rPr>
          <w:rStyle w:val="xs1"/>
          <w:lang w:val="en-CA"/>
        </w:rPr>
        <w:t xml:space="preserve"> tools can be used to extract and push data to a safe secure location is being expressed as a major obstacle for achieving end goals?</w:t>
      </w:r>
    </w:p>
    <w:p w14:paraId="7396F902" w14:textId="77777777" w:rsidR="002D11E6" w:rsidRDefault="002D11E6" w:rsidP="002D11E6">
      <w:pPr>
        <w:pStyle w:val="xp2"/>
        <w:ind w:left="720"/>
        <w:rPr>
          <w:rStyle w:val="xs1"/>
          <w:lang w:val="en-US"/>
        </w:rPr>
      </w:pPr>
    </w:p>
    <w:p w14:paraId="01DBBD83" w14:textId="77777777" w:rsidR="002D11E6" w:rsidRPr="00801B36" w:rsidRDefault="002D11E6" w:rsidP="002D11E6">
      <w:pPr>
        <w:pStyle w:val="xp2"/>
        <w:numPr>
          <w:ilvl w:val="0"/>
          <w:numId w:val="31"/>
        </w:numPr>
        <w:rPr>
          <w:rFonts w:ascii="UICTFontTextStyleBody" w:hAnsi="UICTFontTextStyleBody"/>
          <w:lang w:val="en-CA"/>
        </w:rPr>
      </w:pPr>
      <w:r>
        <w:t>This is probably the first of its kind project carried out by CW-E, so there won’t be any precedents, or any previous work done on this or related subject.</w:t>
      </w:r>
    </w:p>
    <w:p w14:paraId="66020C4D" w14:textId="77777777" w:rsidR="002D11E6" w:rsidRPr="00801B36" w:rsidRDefault="002D11E6" w:rsidP="002D11E6">
      <w:pPr>
        <w:pStyle w:val="xp2"/>
        <w:ind w:left="720"/>
        <w:rPr>
          <w:rFonts w:ascii="UICTFontTextStyleBody" w:hAnsi="UICTFontTextStyleBody"/>
          <w:lang w:val="en-CA"/>
        </w:rPr>
      </w:pPr>
    </w:p>
    <w:p w14:paraId="0CCD78E8" w14:textId="3816742F" w:rsidR="002D11E6" w:rsidRPr="002D11E6" w:rsidRDefault="002D11E6" w:rsidP="002D11E6">
      <w:pPr>
        <w:pStyle w:val="xp2"/>
        <w:numPr>
          <w:ilvl w:val="0"/>
          <w:numId w:val="31"/>
        </w:numPr>
        <w:rPr>
          <w:rFonts w:ascii="UICTFontTextStyleBody" w:hAnsi="UICTFontTextStyleBody"/>
          <w:lang w:val="en-CA"/>
        </w:rPr>
      </w:pPr>
      <w:r w:rsidRPr="00801B36">
        <w:rPr>
          <w:rStyle w:val="xs1"/>
          <w:lang w:val="en-CA"/>
        </w:rPr>
        <w:t>Presently CW-E is not in the possession of data, nor they are aware of the structure of data they are proposing to extract from the usage of internet at schools. We need to communicate to CW-E that there is high possibility that the data that they will be able to extract might not be able to produce the relevant insights which they would like to see. Because entire analysis is dependent on data and because this exercise is never carried out at this scale, it would be difficult to predict what is the potential of the data being extracted.</w:t>
      </w:r>
    </w:p>
    <w:p w14:paraId="41A425DC" w14:textId="77777777" w:rsidR="002D11E6" w:rsidRDefault="002D11E6" w:rsidP="002D11E6">
      <w:pPr>
        <w:tabs>
          <w:tab w:val="left" w:pos="1634"/>
        </w:tabs>
        <w:rPr>
          <w:lang w:val="en-CA"/>
        </w:rPr>
      </w:pPr>
    </w:p>
    <w:p w14:paraId="514D50FF" w14:textId="3162D190" w:rsidR="002D11E6" w:rsidRDefault="002D11E6" w:rsidP="002D11E6">
      <w:pPr>
        <w:tabs>
          <w:tab w:val="left" w:pos="1634"/>
        </w:tabs>
        <w:rPr>
          <w:sz w:val="36"/>
          <w:szCs w:val="28"/>
          <w:lang w:val="en-CA"/>
        </w:rPr>
      </w:pPr>
      <w:r w:rsidRPr="00801B36">
        <w:rPr>
          <w:sz w:val="36"/>
          <w:szCs w:val="28"/>
          <w:lang w:val="en-CA"/>
        </w:rPr>
        <w:t>Ethical Concern</w:t>
      </w:r>
    </w:p>
    <w:p w14:paraId="370E45F3" w14:textId="77777777" w:rsidR="002D11E6" w:rsidRDefault="002D11E6" w:rsidP="002D11E6">
      <w:pPr>
        <w:tabs>
          <w:tab w:val="left" w:pos="1634"/>
        </w:tabs>
        <w:rPr>
          <w:sz w:val="36"/>
          <w:szCs w:val="28"/>
          <w:lang w:val="en-CA"/>
        </w:rPr>
      </w:pPr>
    </w:p>
    <w:p w14:paraId="1E292BF1" w14:textId="77777777" w:rsidR="002D11E6" w:rsidRDefault="002D11E6" w:rsidP="002D11E6">
      <w:pPr>
        <w:tabs>
          <w:tab w:val="left" w:pos="1634"/>
        </w:tabs>
        <w:rPr>
          <w:b w:val="0"/>
          <w:bCs/>
          <w:lang w:val="en-CA"/>
        </w:rPr>
      </w:pPr>
      <w:r w:rsidRPr="002D11E6">
        <w:rPr>
          <w:b w:val="0"/>
          <w:bCs/>
          <w:lang w:val="en-CA"/>
        </w:rPr>
        <w:t>Ethical concerns in Product Competitive Prediction Analysis project may include issues such as data privacy, bias, and manipulation of predictions.</w:t>
      </w:r>
    </w:p>
    <w:p w14:paraId="2C878635" w14:textId="77777777" w:rsidR="002D11E6" w:rsidRDefault="002D11E6" w:rsidP="002D11E6">
      <w:pPr>
        <w:tabs>
          <w:tab w:val="left" w:pos="1634"/>
        </w:tabs>
        <w:rPr>
          <w:b w:val="0"/>
          <w:bCs/>
          <w:lang w:val="en-CA"/>
        </w:rPr>
      </w:pPr>
    </w:p>
    <w:p w14:paraId="663467EF" w14:textId="77777777" w:rsidR="002D11E6" w:rsidRDefault="002D11E6" w:rsidP="002D11E6">
      <w:pPr>
        <w:pStyle w:val="ListParagraph"/>
        <w:numPr>
          <w:ilvl w:val="0"/>
          <w:numId w:val="32"/>
        </w:numPr>
        <w:tabs>
          <w:tab w:val="left" w:pos="1634"/>
        </w:tabs>
        <w:rPr>
          <w:b w:val="0"/>
          <w:bCs/>
          <w:lang w:val="en-CA"/>
        </w:rPr>
      </w:pPr>
      <w:r w:rsidRPr="002D11E6">
        <w:rPr>
          <w:b w:val="0"/>
          <w:bCs/>
          <w:lang w:val="en-CA"/>
        </w:rPr>
        <w:t>Privacy: The project may involve collecting and analyzing data on schools or several other provided locations, which could raise concerns about privacy and data security.</w:t>
      </w:r>
    </w:p>
    <w:p w14:paraId="03841D03" w14:textId="77777777" w:rsidR="002D11E6" w:rsidRDefault="002D11E6" w:rsidP="002D11E6">
      <w:pPr>
        <w:pStyle w:val="ListParagraph"/>
        <w:numPr>
          <w:ilvl w:val="0"/>
          <w:numId w:val="32"/>
        </w:numPr>
        <w:tabs>
          <w:tab w:val="left" w:pos="1634"/>
        </w:tabs>
        <w:rPr>
          <w:b w:val="0"/>
          <w:bCs/>
          <w:lang w:val="en-CA"/>
        </w:rPr>
      </w:pPr>
      <w:r w:rsidRPr="002D11E6">
        <w:rPr>
          <w:b w:val="0"/>
          <w:bCs/>
          <w:lang w:val="en-CA"/>
        </w:rPr>
        <w:t>Transparency: The methods and results of the project should be transparent and easily understandable to all stakeholders.</w:t>
      </w:r>
    </w:p>
    <w:p w14:paraId="7E599FC1" w14:textId="77777777" w:rsidR="002D11E6" w:rsidRDefault="002D11E6" w:rsidP="002D11E6">
      <w:pPr>
        <w:pStyle w:val="ListParagraph"/>
        <w:numPr>
          <w:ilvl w:val="0"/>
          <w:numId w:val="32"/>
        </w:numPr>
        <w:tabs>
          <w:tab w:val="left" w:pos="1634"/>
        </w:tabs>
        <w:rPr>
          <w:b w:val="0"/>
          <w:bCs/>
          <w:lang w:val="en-CA"/>
        </w:rPr>
      </w:pPr>
      <w:r w:rsidRPr="002D11E6">
        <w:rPr>
          <w:b w:val="0"/>
          <w:bCs/>
          <w:lang w:val="en-CA"/>
        </w:rPr>
        <w:t>The individuals responsible for the project must consider the potential impacts of their choices and be accountable for any negative results that may stem from the analysis and predictions.</w:t>
      </w:r>
    </w:p>
    <w:p w14:paraId="4035E147" w14:textId="58D821A3" w:rsidR="001445F2" w:rsidRPr="002D11E6" w:rsidRDefault="001445F2" w:rsidP="00331C59">
      <w:pPr>
        <w:spacing w:after="200"/>
        <w:rPr>
          <w:lang w:val="en-CA"/>
        </w:rPr>
      </w:pPr>
    </w:p>
    <w:p w14:paraId="768F51FD" w14:textId="734946B3" w:rsidR="0090457E" w:rsidRDefault="0090457E" w:rsidP="00331C59">
      <w:pPr>
        <w:spacing w:after="200"/>
      </w:pPr>
    </w:p>
    <w:p w14:paraId="5D2A4187" w14:textId="3920C5AA" w:rsidR="0090457E" w:rsidRDefault="0090457E" w:rsidP="00331C59">
      <w:pPr>
        <w:spacing w:after="200"/>
      </w:pPr>
    </w:p>
    <w:tbl>
      <w:tblPr>
        <w:tblpPr w:leftFromText="180" w:rightFromText="180" w:vertAnchor="page" w:horzAnchor="page" w:tblpX="714" w:tblpY="864"/>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01B36" w14:paraId="74AF547D" w14:textId="77777777" w:rsidTr="00481787">
        <w:trPr>
          <w:trHeight w:val="1375"/>
        </w:trPr>
        <w:tc>
          <w:tcPr>
            <w:tcW w:w="4925" w:type="dxa"/>
            <w:tcBorders>
              <w:top w:val="nil"/>
              <w:left w:val="nil"/>
              <w:bottom w:val="nil"/>
              <w:right w:val="nil"/>
            </w:tcBorders>
            <w:vAlign w:val="center"/>
          </w:tcPr>
          <w:p w14:paraId="7AFCA034" w14:textId="77777777" w:rsidR="00801B36" w:rsidRDefault="00801B36" w:rsidP="00481787">
            <w:pPr>
              <w:pStyle w:val="Heading1"/>
              <w:framePr w:hSpace="0" w:wrap="auto" w:vAnchor="margin" w:hAnchor="text" w:yAlign="inline"/>
              <w:jc w:val="left"/>
            </w:pPr>
            <w:r>
              <w:t>STAKEHOLDER</w:t>
            </w:r>
          </w:p>
          <w:p w14:paraId="75EF341E" w14:textId="3D72DFB3" w:rsidR="00801B36" w:rsidRDefault="00801B36" w:rsidP="00481787">
            <w:pPr>
              <w:pStyle w:val="Heading1"/>
              <w:framePr w:hSpace="0" w:wrap="auto" w:vAnchor="margin" w:hAnchor="text" w:yAlign="inline"/>
              <w:jc w:val="left"/>
            </w:pPr>
            <w:r>
              <w:t>IMPACT</w:t>
            </w:r>
          </w:p>
        </w:tc>
      </w:tr>
    </w:tbl>
    <w:p w14:paraId="394BDAA2" w14:textId="649F064D" w:rsidR="0090457E" w:rsidRPr="002D11E6" w:rsidRDefault="002C532D" w:rsidP="00331C59">
      <w:pPr>
        <w:spacing w:after="200"/>
        <w:rPr>
          <w:sz w:val="36"/>
          <w:szCs w:val="28"/>
        </w:rPr>
      </w:pPr>
      <w:r w:rsidRPr="002D11E6">
        <w:rPr>
          <w:sz w:val="36"/>
          <w:szCs w:val="28"/>
        </w:rPr>
        <w:t>The stakeholders in this project can have a significant impact on the project's success. Some of the key knocks include:</w:t>
      </w:r>
    </w:p>
    <w:p w14:paraId="6D099027" w14:textId="22EC0AC7" w:rsidR="0090457E" w:rsidRDefault="0090457E" w:rsidP="0090457E"/>
    <w:p w14:paraId="1319EE46" w14:textId="77777777" w:rsidR="00801B36" w:rsidRPr="00801B36" w:rsidRDefault="00801B36" w:rsidP="00801B36">
      <w:pPr>
        <w:pStyle w:val="ListParagraph"/>
        <w:numPr>
          <w:ilvl w:val="0"/>
          <w:numId w:val="27"/>
        </w:numPr>
        <w:tabs>
          <w:tab w:val="left" w:pos="5457"/>
        </w:tabs>
        <w:rPr>
          <w:b w:val="0"/>
          <w:bCs/>
        </w:rPr>
      </w:pPr>
      <w:r w:rsidRPr="00801B36">
        <w:rPr>
          <w:b w:val="0"/>
          <w:bCs/>
        </w:rPr>
        <w:t>Meaningful insights, trends, and patterns can help CW-E identify key factors affecting data usage and quality.</w:t>
      </w:r>
    </w:p>
    <w:p w14:paraId="64D69D8A" w14:textId="77777777" w:rsidR="00801B36" w:rsidRPr="00801B36" w:rsidRDefault="00801B36" w:rsidP="00801B36">
      <w:pPr>
        <w:pStyle w:val="ListParagraph"/>
        <w:numPr>
          <w:ilvl w:val="0"/>
          <w:numId w:val="27"/>
        </w:numPr>
        <w:tabs>
          <w:tab w:val="left" w:pos="5457"/>
        </w:tabs>
        <w:rPr>
          <w:b w:val="0"/>
          <w:bCs/>
        </w:rPr>
      </w:pPr>
      <w:r w:rsidRPr="00801B36">
        <w:rPr>
          <w:b w:val="0"/>
          <w:bCs/>
        </w:rPr>
        <w:t>This information can guide the focus of efforts to improve the system.</w:t>
      </w:r>
    </w:p>
    <w:p w14:paraId="1866941F" w14:textId="77777777" w:rsidR="00801B36" w:rsidRPr="00801B36" w:rsidRDefault="00801B36" w:rsidP="00801B36">
      <w:pPr>
        <w:pStyle w:val="ListParagraph"/>
        <w:numPr>
          <w:ilvl w:val="0"/>
          <w:numId w:val="27"/>
        </w:numPr>
        <w:tabs>
          <w:tab w:val="left" w:pos="5457"/>
        </w:tabs>
        <w:rPr>
          <w:b w:val="0"/>
          <w:bCs/>
        </w:rPr>
      </w:pPr>
      <w:r w:rsidRPr="00801B36">
        <w:rPr>
          <w:b w:val="0"/>
          <w:bCs/>
        </w:rPr>
        <w:t>It can provide clarification on the pros and cons of data usage and quality management in specific locations.</w:t>
      </w:r>
    </w:p>
    <w:p w14:paraId="54662944" w14:textId="50FFDCDF" w:rsidR="0090457E" w:rsidRDefault="00801B36" w:rsidP="00801B36">
      <w:pPr>
        <w:pStyle w:val="ListParagraph"/>
        <w:numPr>
          <w:ilvl w:val="0"/>
          <w:numId w:val="27"/>
        </w:numPr>
        <w:tabs>
          <w:tab w:val="left" w:pos="5457"/>
        </w:tabs>
        <w:rPr>
          <w:b w:val="0"/>
          <w:bCs/>
        </w:rPr>
      </w:pPr>
      <w:r w:rsidRPr="00801B36">
        <w:rPr>
          <w:b w:val="0"/>
          <w:bCs/>
        </w:rPr>
        <w:t>CW-E will also know which carrier is performing better or how weather is responsible to affect the usage and quality of data.</w:t>
      </w:r>
    </w:p>
    <w:p w14:paraId="02C925FD" w14:textId="79C31F9E" w:rsidR="00801B36" w:rsidRPr="00801B36" w:rsidRDefault="00801B36" w:rsidP="00801B36"/>
    <w:p w14:paraId="4DA0DFE5" w14:textId="2FBA2989" w:rsidR="00801B36" w:rsidRPr="00801B36" w:rsidRDefault="00801B36" w:rsidP="00801B36"/>
    <w:p w14:paraId="13D84257" w14:textId="6A75C7B7" w:rsidR="00801B36" w:rsidRPr="00801B36" w:rsidRDefault="00801B36" w:rsidP="00801B36"/>
    <w:p w14:paraId="437B9597" w14:textId="7726A116" w:rsidR="00801B36" w:rsidRPr="00801B36" w:rsidRDefault="00801B36" w:rsidP="00801B36"/>
    <w:p w14:paraId="1FFEC407" w14:textId="0BB2FDEA" w:rsidR="00801B36" w:rsidRPr="00801B36" w:rsidRDefault="00801B36" w:rsidP="00801B36"/>
    <w:p w14:paraId="6CC3A46A" w14:textId="28876F5E" w:rsidR="00801B36" w:rsidRPr="00801B36" w:rsidRDefault="00801B36" w:rsidP="00801B36"/>
    <w:p w14:paraId="6EC84289" w14:textId="13AD765C" w:rsidR="00801B36" w:rsidRPr="00801B36" w:rsidRDefault="00801B36" w:rsidP="00801B36"/>
    <w:p w14:paraId="00A2732E" w14:textId="73295152" w:rsidR="00801B36" w:rsidRPr="00801B36" w:rsidRDefault="00801B36" w:rsidP="00801B36"/>
    <w:p w14:paraId="1321BE0A" w14:textId="10843F68" w:rsidR="00801B36" w:rsidRPr="00801B36" w:rsidRDefault="00801B36" w:rsidP="00801B36"/>
    <w:p w14:paraId="3C812DFB" w14:textId="42CDCEAD" w:rsidR="00801B36" w:rsidRPr="00801B36" w:rsidRDefault="00801B36" w:rsidP="00801B36"/>
    <w:p w14:paraId="6C7E8A2D" w14:textId="4D87DD8D" w:rsidR="00801B36" w:rsidRPr="00801B36" w:rsidRDefault="00801B36" w:rsidP="00801B36"/>
    <w:p w14:paraId="704B5824" w14:textId="158148D4" w:rsidR="00801B36" w:rsidRDefault="00801B36" w:rsidP="00801B36">
      <w:pPr>
        <w:rPr>
          <w:b w:val="0"/>
          <w:bCs/>
        </w:rPr>
      </w:pPr>
    </w:p>
    <w:p w14:paraId="1BD3A849" w14:textId="6D179A6E" w:rsidR="00801B36" w:rsidRDefault="00801B36" w:rsidP="00801B36">
      <w:pPr>
        <w:tabs>
          <w:tab w:val="left" w:pos="1634"/>
        </w:tabs>
      </w:pPr>
      <w:r>
        <w:tab/>
      </w:r>
    </w:p>
    <w:p w14:paraId="3D8C6326" w14:textId="4DC485F1" w:rsidR="00801B36" w:rsidRDefault="00801B36" w:rsidP="00801B36">
      <w:pPr>
        <w:tabs>
          <w:tab w:val="left" w:pos="1634"/>
        </w:tabs>
      </w:pPr>
    </w:p>
    <w:p w14:paraId="07533FED" w14:textId="1FC8249E" w:rsidR="00801B36" w:rsidRDefault="00801B36" w:rsidP="00801B36">
      <w:pPr>
        <w:tabs>
          <w:tab w:val="left" w:pos="1634"/>
        </w:tabs>
      </w:pPr>
    </w:p>
    <w:p w14:paraId="5C3179BE" w14:textId="71185EA3" w:rsidR="00801B36" w:rsidRDefault="00801B36" w:rsidP="00801B36">
      <w:pPr>
        <w:tabs>
          <w:tab w:val="left" w:pos="1634"/>
        </w:tabs>
      </w:pPr>
    </w:p>
    <w:p w14:paraId="523CF16A" w14:textId="2DD40D1C" w:rsidR="002D11E6" w:rsidRDefault="002D11E6" w:rsidP="002D11E6">
      <w:pPr>
        <w:tabs>
          <w:tab w:val="left" w:pos="1634"/>
        </w:tabs>
        <w:rPr>
          <w:b w:val="0"/>
          <w:bCs/>
          <w:lang w:val="en-CA"/>
        </w:rPr>
      </w:pPr>
    </w:p>
    <w:p w14:paraId="3B07C250" w14:textId="33B65A6B" w:rsidR="002D11E6" w:rsidRDefault="002D11E6" w:rsidP="002D11E6">
      <w:pPr>
        <w:tabs>
          <w:tab w:val="left" w:pos="1634"/>
        </w:tabs>
        <w:rPr>
          <w:b w:val="0"/>
          <w:bCs/>
          <w:lang w:val="en-CA"/>
        </w:rPr>
      </w:pPr>
    </w:p>
    <w:p w14:paraId="7BABBF5A" w14:textId="77777777" w:rsidR="002D11E6" w:rsidRPr="00E20C01" w:rsidRDefault="002D11E6" w:rsidP="002D11E6">
      <w:pPr>
        <w:rPr>
          <w:b w:val="0"/>
          <w:bCs/>
        </w:rPr>
      </w:pPr>
      <w:r w:rsidRPr="00E20C01">
        <w:rPr>
          <w:b w:val="0"/>
          <w:bCs/>
        </w:rPr>
        <w:t>To ensure the successful completion of the project, the company will provide all the necessary data from multiple sources in a CSV</w:t>
      </w:r>
      <w:r>
        <w:rPr>
          <w:b w:val="0"/>
          <w:bCs/>
        </w:rPr>
        <w:t>/Excel</w:t>
      </w:r>
      <w:r w:rsidRPr="00E20C01">
        <w:rPr>
          <w:b w:val="0"/>
          <w:bCs/>
        </w:rPr>
        <w:t xml:space="preserve"> flat file format. The company will also ensure that the project team has access to any additional resources necessary to </w:t>
      </w:r>
    </w:p>
    <w:tbl>
      <w:tblPr>
        <w:tblpPr w:leftFromText="180" w:rightFromText="180" w:vertAnchor="page" w:horzAnchor="page" w:tblpX="714" w:tblpY="864"/>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2D11E6" w14:paraId="498826ED" w14:textId="77777777" w:rsidTr="00481787">
        <w:trPr>
          <w:trHeight w:val="1375"/>
        </w:trPr>
        <w:tc>
          <w:tcPr>
            <w:tcW w:w="4925" w:type="dxa"/>
            <w:tcBorders>
              <w:top w:val="nil"/>
              <w:left w:val="nil"/>
              <w:bottom w:val="nil"/>
              <w:right w:val="nil"/>
            </w:tcBorders>
            <w:vAlign w:val="center"/>
          </w:tcPr>
          <w:p w14:paraId="06D8E2F9" w14:textId="77777777" w:rsidR="002D11E6" w:rsidRDefault="002D11E6" w:rsidP="00481787">
            <w:pPr>
              <w:pStyle w:val="Heading1"/>
              <w:framePr w:hSpace="0" w:wrap="auto" w:vAnchor="margin" w:hAnchor="text" w:yAlign="inline"/>
              <w:jc w:val="left"/>
            </w:pPr>
            <w:r>
              <w:t>DATA SOURCE</w:t>
            </w:r>
          </w:p>
        </w:tc>
      </w:tr>
    </w:tbl>
    <w:p w14:paraId="074A1BFB" w14:textId="77777777" w:rsidR="002D11E6" w:rsidRPr="00E20C01" w:rsidRDefault="002D11E6" w:rsidP="002D11E6">
      <w:pPr>
        <w:rPr>
          <w:b w:val="0"/>
          <w:bCs/>
        </w:rPr>
      </w:pPr>
      <w:r w:rsidRPr="00E20C01">
        <w:rPr>
          <w:b w:val="0"/>
          <w:bCs/>
        </w:rPr>
        <w:t>access the data in a secure manner, protecting it from unauthorized access or breaches.</w:t>
      </w:r>
    </w:p>
    <w:p w14:paraId="41202368" w14:textId="77777777" w:rsidR="002D11E6" w:rsidRDefault="002D11E6" w:rsidP="002D11E6">
      <w:pPr>
        <w:rPr>
          <w:b w:val="0"/>
          <w:bCs/>
        </w:rPr>
      </w:pPr>
    </w:p>
    <w:p w14:paraId="08FB219B" w14:textId="77777777" w:rsidR="002D11E6" w:rsidRPr="00E20C01" w:rsidRDefault="002D11E6" w:rsidP="002D11E6">
      <w:r w:rsidRPr="00E20C01">
        <w:t>Tools</w:t>
      </w:r>
    </w:p>
    <w:p w14:paraId="2544DC1A" w14:textId="77777777" w:rsidR="002D11E6" w:rsidRDefault="002D11E6" w:rsidP="002D11E6">
      <w:pPr>
        <w:tabs>
          <w:tab w:val="left" w:pos="6384"/>
        </w:tabs>
      </w:pPr>
    </w:p>
    <w:p w14:paraId="5DBC8C0A" w14:textId="77777777" w:rsidR="002D11E6" w:rsidRPr="00E20C01" w:rsidRDefault="002D11E6" w:rsidP="002D11E6">
      <w:pPr>
        <w:pStyle w:val="ListParagraph"/>
        <w:numPr>
          <w:ilvl w:val="0"/>
          <w:numId w:val="22"/>
        </w:numPr>
        <w:tabs>
          <w:tab w:val="left" w:pos="6384"/>
        </w:tabs>
        <w:rPr>
          <w:b w:val="0"/>
          <w:bCs/>
        </w:rPr>
      </w:pPr>
      <w:r w:rsidRPr="00E20C01">
        <w:rPr>
          <w:b w:val="0"/>
          <w:bCs/>
        </w:rPr>
        <w:t>Deep Note/ Jupyter Notebook</w:t>
      </w:r>
    </w:p>
    <w:p w14:paraId="2555371F" w14:textId="77777777" w:rsidR="002D11E6" w:rsidRPr="00E20C01" w:rsidRDefault="002D11E6" w:rsidP="002D11E6">
      <w:pPr>
        <w:pStyle w:val="ListParagraph"/>
        <w:numPr>
          <w:ilvl w:val="0"/>
          <w:numId w:val="22"/>
        </w:numPr>
        <w:tabs>
          <w:tab w:val="left" w:pos="6384"/>
        </w:tabs>
        <w:rPr>
          <w:b w:val="0"/>
          <w:bCs/>
        </w:rPr>
      </w:pPr>
      <w:r w:rsidRPr="00E20C01">
        <w:rPr>
          <w:b w:val="0"/>
          <w:bCs/>
        </w:rPr>
        <w:t>Python</w:t>
      </w:r>
    </w:p>
    <w:p w14:paraId="513071C8" w14:textId="77777777" w:rsidR="002D11E6" w:rsidRPr="00E20C01" w:rsidRDefault="002D11E6" w:rsidP="002D11E6">
      <w:pPr>
        <w:pStyle w:val="ListParagraph"/>
        <w:numPr>
          <w:ilvl w:val="0"/>
          <w:numId w:val="22"/>
        </w:numPr>
        <w:tabs>
          <w:tab w:val="left" w:pos="6384"/>
        </w:tabs>
        <w:rPr>
          <w:b w:val="0"/>
          <w:bCs/>
        </w:rPr>
      </w:pPr>
      <w:r w:rsidRPr="00E20C01">
        <w:rPr>
          <w:b w:val="0"/>
          <w:bCs/>
        </w:rPr>
        <w:t>Power BI/ Tableau</w:t>
      </w:r>
    </w:p>
    <w:p w14:paraId="4A89F779" w14:textId="77777777" w:rsidR="002D11E6" w:rsidRPr="00B744B8" w:rsidRDefault="002D11E6" w:rsidP="002D11E6">
      <w:pPr>
        <w:pStyle w:val="ListParagraph"/>
        <w:numPr>
          <w:ilvl w:val="0"/>
          <w:numId w:val="22"/>
        </w:numPr>
        <w:tabs>
          <w:tab w:val="left" w:pos="6384"/>
        </w:tabs>
      </w:pPr>
      <w:r w:rsidRPr="00E20C01">
        <w:rPr>
          <w:b w:val="0"/>
          <w:bCs/>
        </w:rPr>
        <w:t>Excel 365</w:t>
      </w:r>
      <w:r>
        <w:tab/>
      </w:r>
    </w:p>
    <w:p w14:paraId="29E7B36D" w14:textId="77777777" w:rsidR="002D11E6" w:rsidRDefault="002D11E6" w:rsidP="002D11E6">
      <w:pPr>
        <w:spacing w:after="200"/>
      </w:pPr>
    </w:p>
    <w:p w14:paraId="38DB279A" w14:textId="77777777" w:rsidR="002D11E6" w:rsidRDefault="002D11E6" w:rsidP="002D11E6">
      <w:pPr>
        <w:spacing w:after="200"/>
      </w:pPr>
      <w:r>
        <w:t>Reference</w:t>
      </w:r>
    </w:p>
    <w:p w14:paraId="4A8B11F7" w14:textId="77777777" w:rsidR="002D11E6" w:rsidRDefault="00000000" w:rsidP="002D11E6">
      <w:pPr>
        <w:pStyle w:val="ListParagraph"/>
        <w:numPr>
          <w:ilvl w:val="0"/>
          <w:numId w:val="23"/>
        </w:numPr>
        <w:spacing w:after="200"/>
      </w:pPr>
      <w:hyperlink r:id="rId25" w:history="1">
        <w:r w:rsidR="002D11E6" w:rsidRPr="00331C59">
          <w:rPr>
            <w:rStyle w:val="Hyperlink"/>
          </w:rPr>
          <w:t>http://cw-e.ca</w:t>
        </w:r>
      </w:hyperlink>
    </w:p>
    <w:p w14:paraId="75B78F2A" w14:textId="77777777" w:rsidR="002D11E6" w:rsidRPr="002D11E6" w:rsidRDefault="002D11E6" w:rsidP="002D11E6">
      <w:pPr>
        <w:tabs>
          <w:tab w:val="left" w:pos="1634"/>
        </w:tabs>
        <w:rPr>
          <w:b w:val="0"/>
          <w:bCs/>
          <w:lang w:val="en-CA"/>
        </w:rPr>
      </w:pPr>
    </w:p>
    <w:sectPr w:rsidR="002D11E6" w:rsidRPr="002D11E6" w:rsidSect="007C7473">
      <w:headerReference w:type="even" r:id="rId26"/>
      <w:headerReference w:type="default" r:id="rId27"/>
      <w:footerReference w:type="even" r:id="rId28"/>
      <w:footerReference w:type="default" r:id="rId29"/>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428285" w14:textId="77777777" w:rsidR="0009618B" w:rsidRDefault="0009618B" w:rsidP="007057F4">
      <w:r>
        <w:separator/>
      </w:r>
    </w:p>
  </w:endnote>
  <w:endnote w:type="continuationSeparator" w:id="0">
    <w:p w14:paraId="4BF50BB3" w14:textId="77777777" w:rsidR="0009618B" w:rsidRDefault="0009618B"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UICTFontTextStyleBody">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17E02" w14:textId="77777777" w:rsidR="00136006" w:rsidRDefault="00000000" w:rsidP="007057F4">
    <w:pPr>
      <w:pStyle w:val="Footer"/>
    </w:pPr>
    <w:sdt>
      <w:sdtPr>
        <w:rPr>
          <w:rFonts w:asciiTheme="majorHAnsi" w:eastAsiaTheme="majorEastAsia" w:hAnsiTheme="majorHAnsi" w:cstheme="majorBidi"/>
        </w:rPr>
        <w:id w:val="306900621"/>
        <w:placeholder>
          <w:docPart w:val="7E008604C46A45E0AA25A3DA1FD4F2F6"/>
        </w:placeholder>
        <w:temporary/>
        <w:showingPlcHdr/>
      </w:sdtPr>
      <w:sdtContent>
        <w:r w:rsidR="00F45884">
          <w:t>Title</w:t>
        </w:r>
      </w:sdtContent>
    </w:sdt>
    <w:r w:rsidR="0049185C">
      <w:rPr>
        <w:rFonts w:asciiTheme="majorHAnsi" w:eastAsiaTheme="majorEastAsia" w:hAnsiTheme="majorHAnsi" w:cstheme="majorBidi"/>
      </w:rPr>
      <w:ptab w:relativeTo="margin" w:alignment="right" w:leader="none"/>
    </w:r>
    <w:r w:rsidR="0049185C">
      <w:rPr>
        <w:rFonts w:asciiTheme="majorHAnsi" w:eastAsiaTheme="majorEastAsia" w:hAnsiTheme="majorHAnsi" w:cstheme="majorBidi"/>
      </w:rPr>
      <w:t xml:space="preserve">Page </w:t>
    </w:r>
    <w:r w:rsidR="0049185C">
      <w:fldChar w:fldCharType="begin"/>
    </w:r>
    <w:r w:rsidR="0049185C">
      <w:instrText xml:space="preserve"> PAGE   \* MERGEFORMAT </w:instrText>
    </w:r>
    <w:r w:rsidR="0049185C">
      <w:fldChar w:fldCharType="separate"/>
    </w:r>
    <w:r w:rsidR="0049185C">
      <w:rPr>
        <w:rFonts w:asciiTheme="majorHAnsi" w:eastAsiaTheme="majorEastAsia" w:hAnsiTheme="majorHAnsi" w:cstheme="majorBidi"/>
        <w:noProof/>
      </w:rPr>
      <w:t>4</w:t>
    </w:r>
    <w:r w:rsidR="0049185C">
      <w:rPr>
        <w:rFonts w:asciiTheme="majorHAnsi" w:eastAsiaTheme="majorEastAsia" w:hAnsiTheme="majorHAnsi" w:cstheme="majorBidi"/>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03885" w14:textId="6F4E0DE0" w:rsidR="00B744B8" w:rsidRDefault="00B744B8">
    <w:pPr>
      <w:pStyle w:val="Footer"/>
    </w:pPr>
    <w:r>
      <w:rPr>
        <w:noProof/>
      </w:rPr>
      <w:drawing>
        <wp:anchor distT="0" distB="0" distL="114300" distR="114300" simplePos="0" relativeHeight="251666432" behindDoc="1" locked="0" layoutInCell="1" allowOverlap="1" wp14:anchorId="3440CFAA" wp14:editId="5E449224">
          <wp:simplePos x="0" y="0"/>
          <wp:positionH relativeFrom="column">
            <wp:posOffset>5463540</wp:posOffset>
          </wp:positionH>
          <wp:positionV relativeFrom="paragraph">
            <wp:posOffset>29845</wp:posOffset>
          </wp:positionV>
          <wp:extent cx="1001395" cy="914400"/>
          <wp:effectExtent l="0" t="0" r="8255" b="0"/>
          <wp:wrapNone/>
          <wp:docPr id="15" name="Picture 1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 company name&#10;&#10;Description automatically generated"/>
                  <pic:cNvPicPr/>
                </pic:nvPicPr>
                <pic:blipFill>
                  <a:blip r:embed="rId1"/>
                  <a:stretch>
                    <a:fillRect/>
                  </a:stretch>
                </pic:blipFill>
                <pic:spPr>
                  <a:xfrm>
                    <a:off x="0" y="0"/>
                    <a:ext cx="1001395" cy="914400"/>
                  </a:xfrm>
                  <a:prstGeom prst="rect">
                    <a:avLst/>
                  </a:prstGeom>
                </pic:spPr>
              </pic:pic>
            </a:graphicData>
          </a:graphic>
        </wp:anchor>
      </w:drawing>
    </w:r>
  </w:p>
  <w:p w14:paraId="4A58DDB5" w14:textId="174C4D55" w:rsidR="00B744B8" w:rsidRPr="00801B36" w:rsidRDefault="00B744B8" w:rsidP="00B744B8">
    <w:pPr>
      <w:jc w:val="both"/>
      <w:rPr>
        <w:sz w:val="18"/>
        <w:szCs w:val="18"/>
      </w:rPr>
    </w:pPr>
    <w:r w:rsidRPr="00801B36">
      <w:rPr>
        <w:sz w:val="18"/>
        <w:szCs w:val="18"/>
      </w:rPr>
      <w:t>CAPSTONE PROJECT</w:t>
    </w:r>
  </w:p>
  <w:p w14:paraId="4E3E5420" w14:textId="2F0D642B" w:rsidR="00B744B8" w:rsidRPr="00801B36" w:rsidRDefault="00B744B8" w:rsidP="00B744B8">
    <w:pPr>
      <w:rPr>
        <w:sz w:val="16"/>
        <w:szCs w:val="12"/>
      </w:rPr>
    </w:pPr>
    <w:r w:rsidRPr="00801B36">
      <w:rPr>
        <w:sz w:val="16"/>
        <w:szCs w:val="12"/>
      </w:rPr>
      <w:t>BROADBAND</w:t>
    </w:r>
    <w:r w:rsidR="00FE420E" w:rsidRPr="00801B36">
      <w:rPr>
        <w:sz w:val="16"/>
        <w:szCs w:val="12"/>
      </w:rPr>
      <w:t xml:space="preserve"> </w:t>
    </w:r>
    <w:r w:rsidRPr="00801B36">
      <w:rPr>
        <w:sz w:val="16"/>
        <w:szCs w:val="12"/>
      </w:rPr>
      <w:t>USAGE</w:t>
    </w:r>
  </w:p>
  <w:p w14:paraId="482E34A1" w14:textId="77777777" w:rsidR="00B744B8" w:rsidRPr="00801B36" w:rsidRDefault="00B744B8" w:rsidP="00B744B8">
    <w:pPr>
      <w:jc w:val="both"/>
      <w:rPr>
        <w:sz w:val="16"/>
        <w:szCs w:val="12"/>
      </w:rPr>
    </w:pPr>
    <w:r w:rsidRPr="00801B36">
      <w:rPr>
        <w:sz w:val="16"/>
        <w:szCs w:val="12"/>
      </w:rPr>
      <w:t>GROUP 10</w:t>
    </w:r>
  </w:p>
  <w:p w14:paraId="36585004" w14:textId="55390954" w:rsidR="00B744B8" w:rsidRDefault="00B744B8" w:rsidP="00B744B8">
    <w:pPr>
      <w:pStyle w:val="Footer"/>
      <w:tabs>
        <w:tab w:val="right" w:pos="9806"/>
      </w:tabs>
      <w:jc w:val="left"/>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4DE276" w14:textId="77777777" w:rsidR="0009618B" w:rsidRDefault="0009618B" w:rsidP="007057F4">
      <w:r>
        <w:separator/>
      </w:r>
    </w:p>
  </w:footnote>
  <w:footnote w:type="continuationSeparator" w:id="0">
    <w:p w14:paraId="38BDBEF4" w14:textId="77777777" w:rsidR="0009618B" w:rsidRDefault="0009618B"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3FD8C" w14:textId="77777777" w:rsidR="00136006" w:rsidRDefault="0049185C" w:rsidP="007057F4">
    <w:pPr>
      <w:pStyle w:val="Header"/>
    </w:pPr>
    <w:r>
      <w:t>Adventure Works Marketing Plan</w:t>
    </w:r>
  </w:p>
  <w:p w14:paraId="62929E4D" w14:textId="77777777" w:rsidR="00136006" w:rsidRDefault="0013600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3FE08323" w14:textId="77777777" w:rsidTr="007057F4">
      <w:trPr>
        <w:trHeight w:val="1712"/>
      </w:trPr>
      <w:tc>
        <w:tcPr>
          <w:tcW w:w="12311" w:type="dxa"/>
          <w:tcBorders>
            <w:top w:val="nil"/>
            <w:left w:val="nil"/>
            <w:bottom w:val="nil"/>
            <w:right w:val="nil"/>
          </w:tcBorders>
        </w:tcPr>
        <w:p w14:paraId="1B66553B" w14:textId="77777777" w:rsidR="007057F4" w:rsidRDefault="004F2231" w:rsidP="007057F4">
          <w:pPr>
            <w:pStyle w:val="Header"/>
          </w:pPr>
          <w:r>
            <w:rPr>
              <w:noProof/>
            </w:rPr>
            <mc:AlternateContent>
              <mc:Choice Requires="wps">
                <w:drawing>
                  <wp:anchor distT="0" distB="0" distL="114300" distR="114300" simplePos="0" relativeHeight="251665408" behindDoc="0" locked="0" layoutInCell="1" allowOverlap="1" wp14:anchorId="079891E3" wp14:editId="032154C3">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39DF5152"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473F7C9F"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79891E3" id="_x0000_t202" coordsize="21600,21600" o:spt="202" path="m,l,21600r21600,l21600,xe">
                    <v:stroke joinstyle="miter"/>
                    <v:path gradientshapeok="t" o:connecttype="rect"/>
                  </v:shapetype>
                  <v:shape id="Text Box 21" o:spid="_x0000_s1032"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39DF5152"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473F7C9F" w14:textId="77777777" w:rsidR="004F2231" w:rsidRPr="004F2231" w:rsidRDefault="004F2231" w:rsidP="004F2231">
                          <w:pPr>
                            <w:rPr>
                              <w:sz w:val="32"/>
                            </w:rPr>
                          </w:pPr>
                        </w:p>
                      </w:txbxContent>
                    </v:textbox>
                  </v:shape>
                </w:pict>
              </mc:Fallback>
            </mc:AlternateContent>
          </w:r>
          <w:r w:rsidR="007057F4">
            <w:rPr>
              <w:noProof/>
            </w:rPr>
            <mc:AlternateContent>
              <mc:Choice Requires="wpg">
                <w:drawing>
                  <wp:inline distT="0" distB="0" distL="0" distR="0" wp14:anchorId="30BD5F29" wp14:editId="6BF862B7">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57788A30"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">
                      <v:imagedata r:id="rId9" o:title="gray rectangle"/>
                    </v:shape>
                    <w10:anchorlock/>
                  </v:group>
                </w:pict>
              </mc:Fallback>
            </mc:AlternateContent>
          </w:r>
        </w:p>
      </w:tc>
    </w:tr>
  </w:tbl>
  <w:p w14:paraId="2313B33A" w14:textId="77777777" w:rsidR="007057F4" w:rsidRDefault="007057F4" w:rsidP="0070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1E21039E"/>
    <w:multiLevelType w:val="hybridMultilevel"/>
    <w:tmpl w:val="E95AA71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025FC7"/>
    <w:multiLevelType w:val="hybridMultilevel"/>
    <w:tmpl w:val="53C4E5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9920A1D"/>
    <w:multiLevelType w:val="hybridMultilevel"/>
    <w:tmpl w:val="60342F0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381711FA"/>
    <w:multiLevelType w:val="hybridMultilevel"/>
    <w:tmpl w:val="8F38F60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8DE5138"/>
    <w:multiLevelType w:val="hybridMultilevel"/>
    <w:tmpl w:val="26A85C0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6" w15:restartNumberingAfterBreak="0">
    <w:nsid w:val="3CAE2F62"/>
    <w:multiLevelType w:val="hybridMultilevel"/>
    <w:tmpl w:val="F5567A0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501965"/>
    <w:multiLevelType w:val="hybridMultilevel"/>
    <w:tmpl w:val="BABEBEE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E4D460C"/>
    <w:multiLevelType w:val="hybridMultilevel"/>
    <w:tmpl w:val="0B68D2F4"/>
    <w:lvl w:ilvl="0" w:tplc="10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3"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4"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25"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26" w15:restartNumberingAfterBreak="0">
    <w:nsid w:val="7BA65A72"/>
    <w:multiLevelType w:val="hybridMultilevel"/>
    <w:tmpl w:val="47B08CA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8872323">
    <w:abstractNumId w:val="8"/>
  </w:num>
  <w:num w:numId="2" w16cid:durableId="1933470723">
    <w:abstractNumId w:val="24"/>
  </w:num>
  <w:num w:numId="3" w16cid:durableId="1530533540">
    <w:abstractNumId w:val="25"/>
  </w:num>
  <w:num w:numId="4" w16cid:durableId="1569805008">
    <w:abstractNumId w:val="27"/>
  </w:num>
  <w:num w:numId="5" w16cid:durableId="25063083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1582236">
    <w:abstractNumId w:val="15"/>
  </w:num>
  <w:num w:numId="7" w16cid:durableId="896235586">
    <w:abstractNumId w:val="23"/>
  </w:num>
  <w:num w:numId="8" w16cid:durableId="1936092722">
    <w:abstractNumId w:val="7"/>
  </w:num>
  <w:num w:numId="9" w16cid:durableId="665598200">
    <w:abstractNumId w:val="6"/>
  </w:num>
  <w:num w:numId="10" w16cid:durableId="92239453">
    <w:abstractNumId w:val="5"/>
  </w:num>
  <w:num w:numId="11" w16cid:durableId="1655065260">
    <w:abstractNumId w:val="4"/>
  </w:num>
  <w:num w:numId="12" w16cid:durableId="1917132519">
    <w:abstractNumId w:val="3"/>
  </w:num>
  <w:num w:numId="13" w16cid:durableId="1785805220">
    <w:abstractNumId w:val="2"/>
  </w:num>
  <w:num w:numId="14" w16cid:durableId="931546319">
    <w:abstractNumId w:val="1"/>
  </w:num>
  <w:num w:numId="15" w16cid:durableId="1944068338">
    <w:abstractNumId w:val="0"/>
  </w:num>
  <w:num w:numId="16" w16cid:durableId="756830946">
    <w:abstractNumId w:val="17"/>
  </w:num>
  <w:num w:numId="17" w16cid:durableId="1865089939">
    <w:abstractNumId w:val="19"/>
  </w:num>
  <w:num w:numId="18" w16cid:durableId="389888798">
    <w:abstractNumId w:val="10"/>
  </w:num>
  <w:num w:numId="19" w16cid:durableId="198782733">
    <w:abstractNumId w:val="18"/>
  </w:num>
  <w:num w:numId="20" w16cid:durableId="1620721124">
    <w:abstractNumId w:val="20"/>
  </w:num>
  <w:num w:numId="21" w16cid:durableId="731391756">
    <w:abstractNumId w:val="11"/>
  </w:num>
  <w:num w:numId="22" w16cid:durableId="869875095">
    <w:abstractNumId w:val="26"/>
  </w:num>
  <w:num w:numId="23" w16cid:durableId="675379956">
    <w:abstractNumId w:val="13"/>
  </w:num>
  <w:num w:numId="24" w16cid:durableId="74211525">
    <w:abstractNumId w:val="14"/>
  </w:num>
  <w:num w:numId="25" w16cid:durableId="57822054">
    <w:abstractNumId w:val="16"/>
  </w:num>
  <w:num w:numId="26" w16cid:durableId="529146822">
    <w:abstractNumId w:val="19"/>
  </w:num>
  <w:num w:numId="27" w16cid:durableId="101341055">
    <w:abstractNumId w:val="21"/>
  </w:num>
  <w:num w:numId="28" w16cid:durableId="1500926506">
    <w:abstractNumId w:val="16"/>
  </w:num>
  <w:num w:numId="29" w16cid:durableId="708798915">
    <w:abstractNumId w:val="12"/>
  </w:num>
  <w:num w:numId="30" w16cid:durableId="364840503">
    <w:abstractNumId w:val="12"/>
  </w:num>
  <w:num w:numId="31" w16cid:durableId="1791436181">
    <w:abstractNumId w:val="22"/>
  </w:num>
  <w:num w:numId="32" w16cid:durableId="14424083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B11"/>
    <w:rsid w:val="000174F2"/>
    <w:rsid w:val="00025650"/>
    <w:rsid w:val="00042B11"/>
    <w:rsid w:val="00067C92"/>
    <w:rsid w:val="0009618B"/>
    <w:rsid w:val="000D4CD4"/>
    <w:rsid w:val="00136006"/>
    <w:rsid w:val="001445F2"/>
    <w:rsid w:val="001449EC"/>
    <w:rsid w:val="00146CD2"/>
    <w:rsid w:val="001670A7"/>
    <w:rsid w:val="00172806"/>
    <w:rsid w:val="001A3D18"/>
    <w:rsid w:val="001B361F"/>
    <w:rsid w:val="001F0AF0"/>
    <w:rsid w:val="002178B9"/>
    <w:rsid w:val="00276B3F"/>
    <w:rsid w:val="00291712"/>
    <w:rsid w:val="002A6077"/>
    <w:rsid w:val="002C532D"/>
    <w:rsid w:val="002D11E6"/>
    <w:rsid w:val="002E0194"/>
    <w:rsid w:val="00303EF8"/>
    <w:rsid w:val="00331C59"/>
    <w:rsid w:val="003620E2"/>
    <w:rsid w:val="00396765"/>
    <w:rsid w:val="003F5051"/>
    <w:rsid w:val="00420DF5"/>
    <w:rsid w:val="004371B6"/>
    <w:rsid w:val="00444C7B"/>
    <w:rsid w:val="0048718B"/>
    <w:rsid w:val="0049185C"/>
    <w:rsid w:val="004F2231"/>
    <w:rsid w:val="005112D1"/>
    <w:rsid w:val="0055035B"/>
    <w:rsid w:val="005C3643"/>
    <w:rsid w:val="006104D7"/>
    <w:rsid w:val="0068500D"/>
    <w:rsid w:val="007057F4"/>
    <w:rsid w:val="007417B3"/>
    <w:rsid w:val="00742102"/>
    <w:rsid w:val="00750AC4"/>
    <w:rsid w:val="00773B66"/>
    <w:rsid w:val="007A6374"/>
    <w:rsid w:val="007C7473"/>
    <w:rsid w:val="007D26F1"/>
    <w:rsid w:val="007E5499"/>
    <w:rsid w:val="00801B36"/>
    <w:rsid w:val="00802C1B"/>
    <w:rsid w:val="008253A5"/>
    <w:rsid w:val="008417CE"/>
    <w:rsid w:val="0084277E"/>
    <w:rsid w:val="00843D43"/>
    <w:rsid w:val="008A3C95"/>
    <w:rsid w:val="008C386D"/>
    <w:rsid w:val="008C5106"/>
    <w:rsid w:val="008D5829"/>
    <w:rsid w:val="00901CF5"/>
    <w:rsid w:val="0090457E"/>
    <w:rsid w:val="00946F55"/>
    <w:rsid w:val="0095664D"/>
    <w:rsid w:val="00965BD5"/>
    <w:rsid w:val="009875C8"/>
    <w:rsid w:val="00991D08"/>
    <w:rsid w:val="00A63DE6"/>
    <w:rsid w:val="00AF336C"/>
    <w:rsid w:val="00B00CF7"/>
    <w:rsid w:val="00B0688D"/>
    <w:rsid w:val="00B40525"/>
    <w:rsid w:val="00B41D82"/>
    <w:rsid w:val="00B55B11"/>
    <w:rsid w:val="00B744B8"/>
    <w:rsid w:val="00B81C16"/>
    <w:rsid w:val="00B90346"/>
    <w:rsid w:val="00BB6CAC"/>
    <w:rsid w:val="00BE7253"/>
    <w:rsid w:val="00C5740A"/>
    <w:rsid w:val="00CA16E0"/>
    <w:rsid w:val="00CA7B81"/>
    <w:rsid w:val="00CE0BC9"/>
    <w:rsid w:val="00D2045C"/>
    <w:rsid w:val="00D42189"/>
    <w:rsid w:val="00D540AF"/>
    <w:rsid w:val="00D6093C"/>
    <w:rsid w:val="00D638C1"/>
    <w:rsid w:val="00D73D44"/>
    <w:rsid w:val="00D967AC"/>
    <w:rsid w:val="00E20C01"/>
    <w:rsid w:val="00E50A4D"/>
    <w:rsid w:val="00E758BC"/>
    <w:rsid w:val="00E95AFE"/>
    <w:rsid w:val="00ED3756"/>
    <w:rsid w:val="00F128D9"/>
    <w:rsid w:val="00F43A02"/>
    <w:rsid w:val="00F45884"/>
    <w:rsid w:val="00F553FE"/>
    <w:rsid w:val="00F60449"/>
    <w:rsid w:val="00F63939"/>
    <w:rsid w:val="00F91AD0"/>
    <w:rsid w:val="00FB05E4"/>
    <w:rsid w:val="00FC4062"/>
    <w:rsid w:val="00FC6A62"/>
    <w:rsid w:val="00FE274F"/>
    <w:rsid w:val="00FE420E"/>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149899D"/>
  <w15:chartTrackingRefBased/>
  <w15:docId w15:val="{DBF25FC9-B530-47AE-972C-C6BEC392E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character" w:styleId="UnresolvedMention">
    <w:name w:val="Unresolved Mention"/>
    <w:basedOn w:val="DefaultParagraphFont"/>
    <w:uiPriority w:val="99"/>
    <w:semiHidden/>
    <w:unhideWhenUsed/>
    <w:rsid w:val="00042B11"/>
    <w:rPr>
      <w:color w:val="605E5C"/>
      <w:shd w:val="clear" w:color="auto" w:fill="E1DFDD"/>
    </w:rPr>
  </w:style>
  <w:style w:type="paragraph" w:styleId="ListParagraph">
    <w:name w:val="List Paragraph"/>
    <w:basedOn w:val="Normal"/>
    <w:uiPriority w:val="34"/>
    <w:unhideWhenUsed/>
    <w:qFormat/>
    <w:rsid w:val="00025650"/>
    <w:pPr>
      <w:ind w:left="720"/>
      <w:contextualSpacing/>
    </w:pPr>
  </w:style>
  <w:style w:type="paragraph" w:customStyle="1" w:styleId="xp2">
    <w:name w:val="x_p2"/>
    <w:basedOn w:val="Normal"/>
    <w:rsid w:val="00801B36"/>
    <w:pPr>
      <w:spacing w:line="240" w:lineRule="auto"/>
    </w:pPr>
    <w:rPr>
      <w:rFonts w:ascii="Calibri" w:eastAsiaTheme="minorHAnsi" w:hAnsi="Calibri" w:cs="Calibri"/>
      <w:b w:val="0"/>
      <w:color w:val="auto"/>
      <w:sz w:val="26"/>
      <w:szCs w:val="26"/>
      <w:lang w:val="en-IN" w:eastAsia="en-IN" w:bidi="hi-IN"/>
    </w:rPr>
  </w:style>
  <w:style w:type="character" w:customStyle="1" w:styleId="xs1">
    <w:name w:val="x_s1"/>
    <w:basedOn w:val="DefaultParagraphFont"/>
    <w:rsid w:val="00801B36"/>
    <w:rPr>
      <w:rFonts w:ascii="UICTFontTextStyleBody" w:hAnsi="UICTFontTextStyleBody" w:hint="default"/>
      <w:b w:val="0"/>
      <w:bCs w:val="0"/>
      <w:i w:val="0"/>
      <w:iCs w:val="0"/>
    </w:rPr>
  </w:style>
  <w:style w:type="character" w:customStyle="1" w:styleId="xapple-converted-space">
    <w:name w:val="x_apple-converted-space"/>
    <w:basedOn w:val="DefaultParagraphFont"/>
    <w:rsid w:val="00801B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728581">
      <w:bodyDiv w:val="1"/>
      <w:marLeft w:val="0"/>
      <w:marRight w:val="0"/>
      <w:marTop w:val="0"/>
      <w:marBottom w:val="0"/>
      <w:divBdr>
        <w:top w:val="none" w:sz="0" w:space="0" w:color="auto"/>
        <w:left w:val="none" w:sz="0" w:space="0" w:color="auto"/>
        <w:bottom w:val="none" w:sz="0" w:space="0" w:color="auto"/>
        <w:right w:val="none" w:sz="0" w:space="0" w:color="auto"/>
      </w:divBdr>
    </w:div>
    <w:div w:id="885920689">
      <w:bodyDiv w:val="1"/>
      <w:marLeft w:val="0"/>
      <w:marRight w:val="0"/>
      <w:marTop w:val="0"/>
      <w:marBottom w:val="0"/>
      <w:divBdr>
        <w:top w:val="none" w:sz="0" w:space="0" w:color="auto"/>
        <w:left w:val="none" w:sz="0" w:space="0" w:color="auto"/>
        <w:bottom w:val="none" w:sz="0" w:space="0" w:color="auto"/>
        <w:right w:val="none" w:sz="0" w:space="0" w:color="auto"/>
      </w:divBdr>
    </w:div>
    <w:div w:id="1468936944">
      <w:bodyDiv w:val="1"/>
      <w:marLeft w:val="0"/>
      <w:marRight w:val="0"/>
      <w:marTop w:val="0"/>
      <w:marBottom w:val="0"/>
      <w:divBdr>
        <w:top w:val="none" w:sz="0" w:space="0" w:color="auto"/>
        <w:left w:val="none" w:sz="0" w:space="0" w:color="auto"/>
        <w:bottom w:val="none" w:sz="0" w:space="0" w:color="auto"/>
        <w:right w:val="none" w:sz="0" w:space="0" w:color="auto"/>
      </w:divBdr>
    </w:div>
    <w:div w:id="1904561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header" Target="header1.xml"/><Relationship Id="rId3" Type="http://schemas.openxmlformats.org/officeDocument/2006/relationships/styles" Target="styles.xml"/><Relationship Id="rId21" Type="http://schemas.microsoft.com/office/2007/relationships/hdphoto" Target="media/hdphoto1.wdp"/><Relationship Id="rId7" Type="http://schemas.openxmlformats.org/officeDocument/2006/relationships/endnotes" Target="endnotes.xml"/><Relationship Id="rId12" Type="http://schemas.openxmlformats.org/officeDocument/2006/relationships/hyperlink" Target="http://cw-e.ca/" TargetMode="External"/><Relationship Id="rId17" Type="http://schemas.openxmlformats.org/officeDocument/2006/relationships/image" Target="media/image6.svg"/><Relationship Id="rId25" Type="http://schemas.openxmlformats.org/officeDocument/2006/relationships/hyperlink" Target="http://cw-e.c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dan.circelli@cw-e.ca" TargetMode="Externa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svg"/><Relationship Id="rId23" Type="http://schemas.openxmlformats.org/officeDocument/2006/relationships/image" Target="media/image11.gif"/><Relationship Id="rId28" Type="http://schemas.openxmlformats.org/officeDocument/2006/relationships/footer" Target="footer1.xml"/><Relationship Id="rId10" Type="http://schemas.openxmlformats.org/officeDocument/2006/relationships/hyperlink" Target="http://cw-e.ca/" TargetMode="External"/><Relationship Id="rId19" Type="http://schemas.openxmlformats.org/officeDocument/2006/relationships/image" Target="media/image8.sv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mailto:dan.circelli@cw-e.ca" TargetMode="External"/><Relationship Id="rId14" Type="http://schemas.openxmlformats.org/officeDocument/2006/relationships/image" Target="media/image3.png"/><Relationship Id="rId22" Type="http://schemas.openxmlformats.org/officeDocument/2006/relationships/image" Target="media/image10.gif"/><Relationship Id="rId27" Type="http://schemas.openxmlformats.org/officeDocument/2006/relationships/header" Target="header2.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8" Type="http://schemas.openxmlformats.org/officeDocument/2006/relationships/image" Target="media/image18.png"/><Relationship Id="rId3" Type="http://schemas.openxmlformats.org/officeDocument/2006/relationships/image" Target="media/image15.png"/><Relationship Id="rId7" Type="http://schemas.openxmlformats.org/officeDocument/2006/relationships/image" Target="media/image170.png"/><Relationship Id="rId2" Type="http://schemas.openxmlformats.org/officeDocument/2006/relationships/image" Target="media/image14.svg"/><Relationship Id="rId1" Type="http://schemas.openxmlformats.org/officeDocument/2006/relationships/image" Target="media/image13.png"/><Relationship Id="rId6" Type="http://schemas.openxmlformats.org/officeDocument/2006/relationships/image" Target="media/image18.svg"/><Relationship Id="rId5" Type="http://schemas.openxmlformats.org/officeDocument/2006/relationships/image" Target="media/image17.png"/><Relationship Id="rId4" Type="http://schemas.openxmlformats.org/officeDocument/2006/relationships/image" Target="media/image16.svg"/><Relationship Id="rId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io\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E008604C46A45E0AA25A3DA1FD4F2F6"/>
        <w:category>
          <w:name w:val="General"/>
          <w:gallery w:val="placeholder"/>
        </w:category>
        <w:types>
          <w:type w:val="bbPlcHdr"/>
        </w:types>
        <w:behaviors>
          <w:behavior w:val="content"/>
        </w:behaviors>
        <w:guid w:val="{87A1DD3A-BB1E-4102-BEF1-E1DCA8BAB086}"/>
      </w:docPartPr>
      <w:docPartBody>
        <w:p w:rsidR="0049766A" w:rsidRDefault="00000000">
          <w:pPr>
            <w:pStyle w:val="7E008604C46A45E0AA25A3DA1FD4F2F6"/>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UICTFontTextStyleBody">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1533"/>
    <w:rsid w:val="00005737"/>
    <w:rsid w:val="0049766A"/>
    <w:rsid w:val="00655FDF"/>
    <w:rsid w:val="00761533"/>
    <w:rsid w:val="00B72640"/>
    <w:rsid w:val="00E96DEC"/>
    <w:rsid w:val="00EF7A8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008604C46A45E0AA25A3DA1FD4F2F6">
    <w:name w:val="7E008604C46A45E0AA25A3DA1FD4F2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8540F5-2BB1-4328-BFFB-9E9A1EEB8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71</TotalTime>
  <Pages>9</Pages>
  <Words>935</Words>
  <Characters>5334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 Kakkar</dc:creator>
  <cp:keywords/>
  <dc:description/>
  <cp:lastModifiedBy>Anil Kakkar</cp:lastModifiedBy>
  <cp:revision>10</cp:revision>
  <dcterms:created xsi:type="dcterms:W3CDTF">2023-01-29T02:08:00Z</dcterms:created>
  <dcterms:modified xsi:type="dcterms:W3CDTF">2023-01-29T03:44:00Z</dcterms:modified>
</cp:coreProperties>
</file>